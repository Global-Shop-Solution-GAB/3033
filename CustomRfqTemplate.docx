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E1FB5" w:rsidRDefault="002679A1" w:rsidP="4E68E2F9">
      <w:pPr>
        <w:jc w:val="center"/>
        <w:rPr>
          <w:b/>
          <w:bCs/>
          <w:sz w:val="28"/>
          <w:szCs w:val="28"/>
        </w:rPr>
      </w:pPr>
      <w:r w:rsidRPr="4E68E2F9">
        <w:rPr>
          <w:b/>
          <w:bCs/>
          <w:sz w:val="28"/>
          <w:szCs w:val="28"/>
        </w:rPr>
        <w:t>Custom RFQ – Customer Requirements</w:t>
      </w:r>
    </w:p>
    <w:p w:rsidR="00CD7A3B" w:rsidRDefault="00ED05D3" w:rsidP="001A34DF">
      <w:pPr>
        <w:jc w:val="center"/>
        <w:rPr>
          <w:b/>
          <w:sz w:val="28"/>
          <w:szCs w:val="28"/>
        </w:rPr>
      </w:pPr>
      <w:r w:rsidRPr="00D83FBB">
        <w:rPr>
          <w:b/>
          <w:sz w:val="28"/>
          <w:szCs w:val="28"/>
          <w:highlight w:val="yellow"/>
        </w:rPr>
        <w:t>{Customer Name}</w:t>
      </w:r>
      <w:r w:rsidR="00C94722">
        <w:rPr>
          <w:b/>
          <w:sz w:val="28"/>
          <w:szCs w:val="28"/>
        </w:rPr>
        <w:t xml:space="preserve"> </w:t>
      </w:r>
      <w:r w:rsidR="001A34DF">
        <w:rPr>
          <w:b/>
          <w:sz w:val="28"/>
          <w:szCs w:val="28"/>
        </w:rPr>
        <w:t xml:space="preserve">– </w:t>
      </w:r>
      <w:r w:rsidR="001A34DF" w:rsidRPr="001A34DF">
        <w:rPr>
          <w:b/>
          <w:sz w:val="28"/>
          <w:szCs w:val="28"/>
          <w:highlight w:val="yellow"/>
        </w:rPr>
        <w:t>{Submitted By</w:t>
      </w:r>
      <w:r w:rsidRPr="00D83FBB">
        <w:rPr>
          <w:b/>
          <w:sz w:val="28"/>
          <w:szCs w:val="28"/>
          <w:highlight w:val="yellow"/>
        </w:rPr>
        <w:t>}</w:t>
      </w:r>
    </w:p>
    <w:p w:rsidR="00896DB3" w:rsidRDefault="00896DB3" w:rsidP="00CD7A3B">
      <w:pPr>
        <w:rPr>
          <w:b/>
        </w:rPr>
      </w:pPr>
      <w:r>
        <w:rPr>
          <w:b/>
        </w:rPr>
        <w:t>Stakeholders</w:t>
      </w:r>
      <w:r w:rsidR="00D83FBB">
        <w:rPr>
          <w:b/>
        </w:rPr>
        <w:t xml:space="preserve"> (Who):</w:t>
      </w:r>
    </w:p>
    <w:p w:rsidR="008650DB" w:rsidRPr="008650DB" w:rsidRDefault="008650DB" w:rsidP="00CD7A3B">
      <w:pPr>
        <w:rPr>
          <w:b/>
          <w:sz w:val="12"/>
          <w:szCs w:val="12"/>
        </w:rPr>
      </w:pPr>
      <w:r>
        <w:rPr>
          <w:b/>
          <w:sz w:val="12"/>
          <w:szCs w:val="12"/>
        </w:rPr>
        <w:t>Please list everyone involved in this project and identify the main end users for the project / process that will be communicated with throughout development.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8"/>
        <w:gridCol w:w="1955"/>
        <w:gridCol w:w="1713"/>
        <w:gridCol w:w="1893"/>
        <w:gridCol w:w="1901"/>
      </w:tblGrid>
      <w:tr w:rsidR="001A34DF" w:rsidTr="001A34DF">
        <w:tc>
          <w:tcPr>
            <w:tcW w:w="1888" w:type="dxa"/>
          </w:tcPr>
          <w:p w:rsidR="001A34DF" w:rsidRDefault="001A34DF" w:rsidP="00CD7A3B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955" w:type="dxa"/>
          </w:tcPr>
          <w:p w:rsidR="001A34DF" w:rsidRDefault="001A34DF" w:rsidP="00CD7A3B">
            <w:pPr>
              <w:rPr>
                <w:b/>
              </w:rPr>
            </w:pPr>
            <w:r>
              <w:rPr>
                <w:b/>
              </w:rPr>
              <w:t>Position</w:t>
            </w:r>
          </w:p>
        </w:tc>
        <w:tc>
          <w:tcPr>
            <w:tcW w:w="1713" w:type="dxa"/>
          </w:tcPr>
          <w:p w:rsidR="001A34DF" w:rsidRDefault="001A34DF" w:rsidP="00CD7A3B">
            <w:pPr>
              <w:rPr>
                <w:b/>
              </w:rPr>
            </w:pPr>
            <w:r w:rsidRPr="001A34DF">
              <w:rPr>
                <w:b/>
                <w:sz w:val="22"/>
                <w:szCs w:val="22"/>
              </w:rPr>
              <w:t>Primary</w:t>
            </w:r>
            <w:r w:rsidR="006E6252">
              <w:rPr>
                <w:b/>
                <w:sz w:val="22"/>
                <w:szCs w:val="22"/>
              </w:rPr>
              <w:t xml:space="preserve"> </w:t>
            </w:r>
            <w:r w:rsidR="00A4186C">
              <w:rPr>
                <w:b/>
                <w:sz w:val="22"/>
                <w:szCs w:val="22"/>
              </w:rPr>
              <w:t>and/</w:t>
            </w:r>
            <w:r w:rsidR="006E6252">
              <w:rPr>
                <w:b/>
                <w:sz w:val="22"/>
                <w:szCs w:val="22"/>
              </w:rPr>
              <w:t>or Testing</w:t>
            </w:r>
            <w:r w:rsidRPr="001A34DF">
              <w:rPr>
                <w:b/>
                <w:sz w:val="22"/>
                <w:szCs w:val="22"/>
              </w:rPr>
              <w:t xml:space="preserve"> User?</w:t>
            </w:r>
          </w:p>
        </w:tc>
        <w:tc>
          <w:tcPr>
            <w:tcW w:w="1893" w:type="dxa"/>
          </w:tcPr>
          <w:p w:rsidR="001A34DF" w:rsidRDefault="001A34DF" w:rsidP="00CD7A3B">
            <w:pPr>
              <w:rPr>
                <w:b/>
              </w:rPr>
            </w:pPr>
            <w:r>
              <w:rPr>
                <w:b/>
              </w:rPr>
              <w:t>Email</w:t>
            </w:r>
          </w:p>
        </w:tc>
        <w:tc>
          <w:tcPr>
            <w:tcW w:w="1901" w:type="dxa"/>
          </w:tcPr>
          <w:p w:rsidR="001A34DF" w:rsidRDefault="001A34DF" w:rsidP="00CD7A3B">
            <w:pPr>
              <w:rPr>
                <w:b/>
              </w:rPr>
            </w:pPr>
            <w:r>
              <w:rPr>
                <w:b/>
              </w:rPr>
              <w:t>Phone</w:t>
            </w:r>
          </w:p>
        </w:tc>
      </w:tr>
      <w:tr w:rsidR="001A34DF" w:rsidTr="001A34DF">
        <w:tc>
          <w:tcPr>
            <w:tcW w:w="1888" w:type="dxa"/>
          </w:tcPr>
          <w:p w:rsidR="001A34DF" w:rsidRDefault="001A34DF" w:rsidP="00CD7A3B">
            <w:pPr>
              <w:rPr>
                <w:b/>
              </w:rPr>
            </w:pPr>
          </w:p>
        </w:tc>
        <w:tc>
          <w:tcPr>
            <w:tcW w:w="1955" w:type="dxa"/>
          </w:tcPr>
          <w:p w:rsidR="001A34DF" w:rsidRDefault="001A34DF" w:rsidP="00CD7A3B">
            <w:pPr>
              <w:rPr>
                <w:b/>
              </w:rPr>
            </w:pPr>
          </w:p>
        </w:tc>
        <w:tc>
          <w:tcPr>
            <w:tcW w:w="1713" w:type="dxa"/>
          </w:tcPr>
          <w:p w:rsidR="001A34DF" w:rsidRDefault="001A34DF" w:rsidP="00CD7A3B">
            <w:pPr>
              <w:rPr>
                <w:b/>
              </w:rPr>
            </w:pPr>
          </w:p>
        </w:tc>
        <w:tc>
          <w:tcPr>
            <w:tcW w:w="1893" w:type="dxa"/>
          </w:tcPr>
          <w:p w:rsidR="001A34DF" w:rsidRDefault="001A34DF" w:rsidP="00CD7A3B">
            <w:pPr>
              <w:rPr>
                <w:b/>
              </w:rPr>
            </w:pPr>
          </w:p>
        </w:tc>
        <w:tc>
          <w:tcPr>
            <w:tcW w:w="1901" w:type="dxa"/>
          </w:tcPr>
          <w:p w:rsidR="001A34DF" w:rsidRDefault="001A34DF" w:rsidP="00CD7A3B">
            <w:pPr>
              <w:rPr>
                <w:b/>
              </w:rPr>
            </w:pPr>
          </w:p>
        </w:tc>
      </w:tr>
      <w:tr w:rsidR="001A34DF" w:rsidTr="001A34DF">
        <w:tc>
          <w:tcPr>
            <w:tcW w:w="1888" w:type="dxa"/>
          </w:tcPr>
          <w:p w:rsidR="001A34DF" w:rsidRDefault="001A34DF" w:rsidP="00CD7A3B">
            <w:pPr>
              <w:rPr>
                <w:b/>
              </w:rPr>
            </w:pPr>
          </w:p>
        </w:tc>
        <w:tc>
          <w:tcPr>
            <w:tcW w:w="1955" w:type="dxa"/>
          </w:tcPr>
          <w:p w:rsidR="001A34DF" w:rsidRDefault="001A34DF" w:rsidP="00CD7A3B">
            <w:pPr>
              <w:rPr>
                <w:b/>
              </w:rPr>
            </w:pPr>
          </w:p>
        </w:tc>
        <w:tc>
          <w:tcPr>
            <w:tcW w:w="1713" w:type="dxa"/>
          </w:tcPr>
          <w:p w:rsidR="001A34DF" w:rsidRDefault="001A34DF" w:rsidP="00CD7A3B">
            <w:pPr>
              <w:rPr>
                <w:b/>
              </w:rPr>
            </w:pPr>
          </w:p>
        </w:tc>
        <w:tc>
          <w:tcPr>
            <w:tcW w:w="1893" w:type="dxa"/>
          </w:tcPr>
          <w:p w:rsidR="001A34DF" w:rsidRDefault="001A34DF" w:rsidP="00CD7A3B">
            <w:pPr>
              <w:rPr>
                <w:b/>
              </w:rPr>
            </w:pPr>
          </w:p>
        </w:tc>
        <w:tc>
          <w:tcPr>
            <w:tcW w:w="1901" w:type="dxa"/>
          </w:tcPr>
          <w:p w:rsidR="001A34DF" w:rsidRDefault="001A34DF" w:rsidP="00CD7A3B">
            <w:pPr>
              <w:rPr>
                <w:b/>
              </w:rPr>
            </w:pPr>
          </w:p>
        </w:tc>
      </w:tr>
      <w:tr w:rsidR="001A34DF" w:rsidTr="001A34DF">
        <w:tc>
          <w:tcPr>
            <w:tcW w:w="1888" w:type="dxa"/>
          </w:tcPr>
          <w:p w:rsidR="001A34DF" w:rsidRDefault="001A34DF" w:rsidP="00CD7A3B">
            <w:pPr>
              <w:rPr>
                <w:b/>
              </w:rPr>
            </w:pPr>
          </w:p>
        </w:tc>
        <w:tc>
          <w:tcPr>
            <w:tcW w:w="1955" w:type="dxa"/>
          </w:tcPr>
          <w:p w:rsidR="001A34DF" w:rsidRDefault="001A34DF" w:rsidP="00CD7A3B">
            <w:pPr>
              <w:rPr>
                <w:b/>
              </w:rPr>
            </w:pPr>
          </w:p>
        </w:tc>
        <w:tc>
          <w:tcPr>
            <w:tcW w:w="1713" w:type="dxa"/>
          </w:tcPr>
          <w:p w:rsidR="001A34DF" w:rsidRDefault="001A34DF" w:rsidP="00CD7A3B">
            <w:pPr>
              <w:rPr>
                <w:b/>
              </w:rPr>
            </w:pPr>
          </w:p>
        </w:tc>
        <w:tc>
          <w:tcPr>
            <w:tcW w:w="1893" w:type="dxa"/>
          </w:tcPr>
          <w:p w:rsidR="001A34DF" w:rsidRDefault="001A34DF" w:rsidP="00CD7A3B">
            <w:pPr>
              <w:rPr>
                <w:b/>
              </w:rPr>
            </w:pPr>
          </w:p>
        </w:tc>
        <w:tc>
          <w:tcPr>
            <w:tcW w:w="1901" w:type="dxa"/>
          </w:tcPr>
          <w:p w:rsidR="001A34DF" w:rsidRDefault="001A34DF" w:rsidP="00CD7A3B">
            <w:pPr>
              <w:rPr>
                <w:b/>
              </w:rPr>
            </w:pPr>
          </w:p>
        </w:tc>
      </w:tr>
      <w:tr w:rsidR="001A34DF" w:rsidTr="001A34DF">
        <w:tc>
          <w:tcPr>
            <w:tcW w:w="1888" w:type="dxa"/>
          </w:tcPr>
          <w:p w:rsidR="001A34DF" w:rsidRDefault="001A34DF" w:rsidP="00CD7A3B">
            <w:pPr>
              <w:rPr>
                <w:b/>
              </w:rPr>
            </w:pPr>
          </w:p>
        </w:tc>
        <w:tc>
          <w:tcPr>
            <w:tcW w:w="1955" w:type="dxa"/>
          </w:tcPr>
          <w:p w:rsidR="001A34DF" w:rsidRDefault="001A34DF" w:rsidP="00CD7A3B">
            <w:pPr>
              <w:rPr>
                <w:b/>
              </w:rPr>
            </w:pPr>
          </w:p>
        </w:tc>
        <w:tc>
          <w:tcPr>
            <w:tcW w:w="1713" w:type="dxa"/>
          </w:tcPr>
          <w:p w:rsidR="001A34DF" w:rsidRDefault="001A34DF" w:rsidP="00CD7A3B">
            <w:pPr>
              <w:rPr>
                <w:b/>
              </w:rPr>
            </w:pPr>
          </w:p>
        </w:tc>
        <w:tc>
          <w:tcPr>
            <w:tcW w:w="1893" w:type="dxa"/>
          </w:tcPr>
          <w:p w:rsidR="001A34DF" w:rsidRDefault="001A34DF" w:rsidP="00CD7A3B">
            <w:pPr>
              <w:rPr>
                <w:b/>
              </w:rPr>
            </w:pPr>
          </w:p>
        </w:tc>
        <w:tc>
          <w:tcPr>
            <w:tcW w:w="1901" w:type="dxa"/>
          </w:tcPr>
          <w:p w:rsidR="001A34DF" w:rsidRDefault="001A34DF" w:rsidP="00CD7A3B">
            <w:pPr>
              <w:rPr>
                <w:b/>
              </w:rPr>
            </w:pPr>
          </w:p>
        </w:tc>
      </w:tr>
    </w:tbl>
    <w:p w:rsidR="006126C7" w:rsidRPr="006126C7" w:rsidRDefault="006126C7" w:rsidP="00CD7A3B">
      <w:pPr>
        <w:rPr>
          <w:b/>
          <w:sz w:val="20"/>
          <w:szCs w:val="20"/>
        </w:rPr>
      </w:pPr>
      <w:r w:rsidRPr="00815EA0">
        <w:rPr>
          <w:b/>
          <w:sz w:val="20"/>
          <w:szCs w:val="20"/>
        </w:rPr>
        <w:t>NOTE: For any instances where screenshots are required, please reference them with an identifier and label them as such in the screenshots section of this template.</w:t>
      </w:r>
    </w:p>
    <w:p w:rsidR="003B7E54" w:rsidRDefault="003B7E54" w:rsidP="003B7E54">
      <w:pPr>
        <w:rPr>
          <w:b/>
        </w:rPr>
      </w:pPr>
      <w:r>
        <w:rPr>
          <w:b/>
        </w:rPr>
        <w:t>Business Case / w</w:t>
      </w:r>
      <w:r w:rsidRPr="00D83FBB">
        <w:rPr>
          <w:b/>
        </w:rPr>
        <w:t>hy is this being requested</w:t>
      </w:r>
      <w:r w:rsidR="00207DF2">
        <w:rPr>
          <w:b/>
        </w:rPr>
        <w:t xml:space="preserve"> / what is being integrated with</w:t>
      </w:r>
      <w:r w:rsidRPr="00D83FBB">
        <w:rPr>
          <w:b/>
        </w:rPr>
        <w:t>?</w:t>
      </w:r>
      <w:r>
        <w:rPr>
          <w:b/>
        </w:rPr>
        <w:t xml:space="preserve"> (Why)</w:t>
      </w:r>
      <w:r w:rsidRPr="00D83FBB">
        <w:rPr>
          <w:b/>
        </w:rPr>
        <w:t>:</w:t>
      </w:r>
    </w:p>
    <w:p w:rsidR="003B7E54" w:rsidRPr="001A34DF" w:rsidRDefault="003B7E54" w:rsidP="003B7E54">
      <w:pPr>
        <w:rPr>
          <w:b/>
          <w:sz w:val="12"/>
          <w:szCs w:val="12"/>
        </w:rPr>
      </w:pPr>
      <w:r>
        <w:rPr>
          <w:b/>
          <w:sz w:val="12"/>
          <w:szCs w:val="12"/>
        </w:rPr>
        <w:t>Please provide a written explanation of why you are needing this modification and how you see it positively impacting your current processes.</w:t>
      </w:r>
    </w:p>
    <w:p w:rsidR="003B7E54" w:rsidRDefault="003B7E54" w:rsidP="00CD7A3B">
      <w:pPr>
        <w:rPr>
          <w:b/>
        </w:rPr>
      </w:pPr>
    </w:p>
    <w:p w:rsidR="00D83FBB" w:rsidRDefault="00D83FBB" w:rsidP="00CD7A3B">
      <w:pPr>
        <w:rPr>
          <w:b/>
        </w:rPr>
      </w:pPr>
      <w:r>
        <w:rPr>
          <w:b/>
        </w:rPr>
        <w:t>Current Process (What):</w:t>
      </w:r>
    </w:p>
    <w:p w:rsidR="001A34DF" w:rsidRPr="001A34DF" w:rsidRDefault="001A34DF" w:rsidP="00CD7A3B">
      <w:pPr>
        <w:rPr>
          <w:b/>
          <w:sz w:val="12"/>
          <w:szCs w:val="12"/>
        </w:rPr>
      </w:pPr>
      <w:r>
        <w:rPr>
          <w:b/>
          <w:sz w:val="12"/>
          <w:szCs w:val="12"/>
        </w:rPr>
        <w:t>Please provide a written explanation</w:t>
      </w:r>
      <w:r w:rsidR="006355D0">
        <w:rPr>
          <w:b/>
          <w:sz w:val="12"/>
          <w:szCs w:val="12"/>
        </w:rPr>
        <w:t xml:space="preserve"> </w:t>
      </w:r>
      <w:r>
        <w:rPr>
          <w:b/>
          <w:sz w:val="12"/>
          <w:szCs w:val="12"/>
        </w:rPr>
        <w:t>of how you are currently performing this function</w:t>
      </w:r>
      <w:r w:rsidR="00F25292">
        <w:rPr>
          <w:b/>
          <w:sz w:val="12"/>
          <w:szCs w:val="12"/>
        </w:rPr>
        <w:t xml:space="preserve"> / process</w:t>
      </w:r>
      <w:r>
        <w:rPr>
          <w:b/>
          <w:sz w:val="12"/>
          <w:szCs w:val="12"/>
        </w:rPr>
        <w:t xml:space="preserve"> with screenshots</w:t>
      </w:r>
      <w:r w:rsidR="00250EA2">
        <w:rPr>
          <w:b/>
          <w:sz w:val="12"/>
          <w:szCs w:val="12"/>
        </w:rPr>
        <w:t xml:space="preserve"> and / or photos</w:t>
      </w:r>
      <w:r>
        <w:rPr>
          <w:b/>
          <w:sz w:val="12"/>
          <w:szCs w:val="12"/>
        </w:rPr>
        <w:t xml:space="preserve"> of where you are interacting with the system.</w:t>
      </w:r>
    </w:p>
    <w:p w:rsidR="00D83FBB" w:rsidRPr="00940CAB" w:rsidRDefault="00D83FBB" w:rsidP="00CD7A3B">
      <w:pPr>
        <w:rPr>
          <w:bCs/>
        </w:rPr>
      </w:pPr>
    </w:p>
    <w:p w:rsidR="00D83FBB" w:rsidRDefault="00D83FBB" w:rsidP="00CD7A3B">
      <w:pPr>
        <w:rPr>
          <w:b/>
        </w:rPr>
      </w:pPr>
      <w:r>
        <w:rPr>
          <w:b/>
        </w:rPr>
        <w:t>Current Core Programs / Menu Items Being Used (Where):</w:t>
      </w:r>
    </w:p>
    <w:p w:rsidR="00D83FBB" w:rsidRDefault="001A34DF" w:rsidP="00D83FBB">
      <w:pPr>
        <w:rPr>
          <w:b/>
          <w:sz w:val="12"/>
          <w:szCs w:val="12"/>
        </w:rPr>
      </w:pPr>
      <w:r>
        <w:rPr>
          <w:b/>
          <w:sz w:val="12"/>
          <w:szCs w:val="12"/>
        </w:rPr>
        <w:t>Please provide a list of all menu items / programs that you are using in this process including any custom ARC programs and their associated ID.</w:t>
      </w:r>
    </w:p>
    <w:p w:rsidR="003B7E54" w:rsidRPr="003B7E54" w:rsidRDefault="003B7E54" w:rsidP="00D83FBB">
      <w:pPr>
        <w:rPr>
          <w:b/>
          <w:sz w:val="12"/>
          <w:szCs w:val="12"/>
        </w:rPr>
      </w:pPr>
    </w:p>
    <w:p w:rsidR="00CD36DB" w:rsidRDefault="004C4FA1" w:rsidP="00CD36DB">
      <w:pPr>
        <w:rPr>
          <w:b/>
        </w:rPr>
      </w:pPr>
      <w:r>
        <w:rPr>
          <w:b/>
        </w:rPr>
        <w:t xml:space="preserve">Proposed </w:t>
      </w:r>
      <w:r w:rsidR="00CD36DB">
        <w:rPr>
          <w:b/>
        </w:rPr>
        <w:t>Solution</w:t>
      </w:r>
      <w:r w:rsidR="00D83FBB">
        <w:rPr>
          <w:b/>
        </w:rPr>
        <w:t xml:space="preserve"> (How)</w:t>
      </w:r>
      <w:r>
        <w:rPr>
          <w:b/>
        </w:rPr>
        <w:t>:</w:t>
      </w:r>
    </w:p>
    <w:p w:rsidR="001A34DF" w:rsidRPr="001A34DF" w:rsidRDefault="001A34DF" w:rsidP="00CD36DB">
      <w:pPr>
        <w:rPr>
          <w:b/>
          <w:sz w:val="12"/>
          <w:szCs w:val="12"/>
        </w:rPr>
      </w:pPr>
      <w:r>
        <w:rPr>
          <w:b/>
          <w:sz w:val="12"/>
          <w:szCs w:val="12"/>
        </w:rPr>
        <w:t>Please provide a written explanation of how you see this modification working or how you are looking to change your current process by implementing this modification.</w:t>
      </w:r>
      <w:r w:rsidR="00997F86">
        <w:rPr>
          <w:b/>
          <w:sz w:val="12"/>
          <w:szCs w:val="12"/>
        </w:rPr>
        <w:t xml:space="preserve">  For integrations</w:t>
      </w:r>
      <w:r w:rsidR="009C6283">
        <w:rPr>
          <w:b/>
          <w:sz w:val="12"/>
          <w:szCs w:val="12"/>
        </w:rPr>
        <w:t>,</w:t>
      </w:r>
      <w:r w:rsidR="00997F86">
        <w:rPr>
          <w:b/>
          <w:sz w:val="12"/>
          <w:szCs w:val="12"/>
        </w:rPr>
        <w:t xml:space="preserve"> please define </w:t>
      </w:r>
      <w:r w:rsidR="001B321D">
        <w:rPr>
          <w:b/>
          <w:sz w:val="12"/>
          <w:szCs w:val="12"/>
        </w:rPr>
        <w:t>what 3</w:t>
      </w:r>
      <w:r w:rsidR="001B321D" w:rsidRPr="001B321D">
        <w:rPr>
          <w:b/>
          <w:sz w:val="12"/>
          <w:szCs w:val="12"/>
          <w:vertAlign w:val="superscript"/>
        </w:rPr>
        <w:t>rd</w:t>
      </w:r>
      <w:r w:rsidR="001B321D">
        <w:rPr>
          <w:b/>
          <w:sz w:val="12"/>
          <w:szCs w:val="12"/>
        </w:rPr>
        <w:t xml:space="preserve"> party or in house resource we will be working with and </w:t>
      </w:r>
      <w:r w:rsidR="00534C26">
        <w:rPr>
          <w:b/>
          <w:sz w:val="12"/>
          <w:szCs w:val="12"/>
        </w:rPr>
        <w:t>how the integration needs to be structured (</w:t>
      </w:r>
      <w:proofErr w:type="gramStart"/>
      <w:r w:rsidR="00534C26">
        <w:rPr>
          <w:b/>
          <w:sz w:val="12"/>
          <w:szCs w:val="12"/>
        </w:rPr>
        <w:t>e.g.</w:t>
      </w:r>
      <w:proofErr w:type="gramEnd"/>
      <w:r w:rsidR="00534C26">
        <w:rPr>
          <w:b/>
          <w:sz w:val="12"/>
          <w:szCs w:val="12"/>
        </w:rPr>
        <w:t xml:space="preserve"> one way communication, two way sync, frequency of data sync, </w:t>
      </w:r>
      <w:proofErr w:type="spellStart"/>
      <w:r w:rsidR="00534C26">
        <w:rPr>
          <w:b/>
          <w:sz w:val="12"/>
          <w:szCs w:val="12"/>
        </w:rPr>
        <w:t>etc</w:t>
      </w:r>
      <w:proofErr w:type="spellEnd"/>
      <w:r w:rsidR="00534C26">
        <w:rPr>
          <w:b/>
          <w:sz w:val="12"/>
          <w:szCs w:val="12"/>
        </w:rPr>
        <w:t>…)</w:t>
      </w:r>
      <w:r w:rsidR="009C6283">
        <w:rPr>
          <w:b/>
          <w:sz w:val="12"/>
          <w:szCs w:val="12"/>
        </w:rPr>
        <w:t>.</w:t>
      </w:r>
    </w:p>
    <w:p w:rsidR="00D83FBB" w:rsidRDefault="00D83FBB" w:rsidP="00CD36DB">
      <w:pPr>
        <w:rPr>
          <w:bCs/>
        </w:rPr>
      </w:pPr>
    </w:p>
    <w:p w:rsidR="006B36D6" w:rsidRDefault="003D76AA" w:rsidP="00546427">
      <w:pPr>
        <w:rPr>
          <w:b/>
        </w:rPr>
      </w:pPr>
      <w:r w:rsidRPr="005A22F6">
        <w:rPr>
          <w:b/>
        </w:rPr>
        <w:t>Assumptions</w:t>
      </w:r>
      <w:r w:rsidR="00D83FBB">
        <w:rPr>
          <w:b/>
        </w:rPr>
        <w:t>:</w:t>
      </w:r>
    </w:p>
    <w:p w:rsidR="00D83FBB" w:rsidRPr="006126C7" w:rsidRDefault="001A34DF" w:rsidP="00546427">
      <w:pPr>
        <w:rPr>
          <w:b/>
          <w:sz w:val="12"/>
          <w:szCs w:val="12"/>
        </w:rPr>
      </w:pPr>
      <w:r>
        <w:rPr>
          <w:b/>
          <w:sz w:val="12"/>
          <w:szCs w:val="12"/>
        </w:rPr>
        <w:t>Please</w:t>
      </w:r>
      <w:r w:rsidR="000E5FF2">
        <w:rPr>
          <w:b/>
          <w:sz w:val="12"/>
          <w:szCs w:val="12"/>
        </w:rPr>
        <w:t xml:space="preserve"> list</w:t>
      </w:r>
      <w:r>
        <w:rPr>
          <w:b/>
          <w:sz w:val="12"/>
          <w:szCs w:val="12"/>
        </w:rPr>
        <w:t xml:space="preserve"> any information on how you think the system is currently working or functionality that </w:t>
      </w:r>
      <w:r w:rsidR="002A2D79">
        <w:rPr>
          <w:b/>
          <w:sz w:val="12"/>
          <w:szCs w:val="12"/>
        </w:rPr>
        <w:t xml:space="preserve">may be unique to </w:t>
      </w:r>
      <w:r w:rsidR="007670CB">
        <w:rPr>
          <w:b/>
          <w:sz w:val="12"/>
          <w:szCs w:val="12"/>
        </w:rPr>
        <w:t>and / or required by your processes</w:t>
      </w:r>
      <w:r>
        <w:rPr>
          <w:b/>
          <w:sz w:val="12"/>
          <w:szCs w:val="12"/>
        </w:rPr>
        <w:t>.</w:t>
      </w:r>
    </w:p>
    <w:p w:rsidR="00D83FBB" w:rsidRPr="00940CAB" w:rsidRDefault="00D83FBB" w:rsidP="00D83FBB">
      <w:pPr>
        <w:rPr>
          <w:bCs/>
        </w:rPr>
      </w:pPr>
    </w:p>
    <w:p w:rsidR="650AC859" w:rsidRDefault="650AC859" w:rsidP="650AC859">
      <w:pPr>
        <w:rPr>
          <w:b/>
          <w:bCs/>
        </w:rPr>
      </w:pPr>
    </w:p>
    <w:p w:rsidR="650AC859" w:rsidRDefault="650AC859" w:rsidP="650AC859">
      <w:pPr>
        <w:rPr>
          <w:b/>
          <w:bCs/>
        </w:rPr>
      </w:pPr>
    </w:p>
    <w:p w:rsidR="00C54B93" w:rsidRDefault="00C54B93" w:rsidP="650AC859">
      <w:pPr>
        <w:rPr>
          <w:b/>
          <w:bCs/>
        </w:rPr>
      </w:pPr>
    </w:p>
    <w:p w:rsidR="001A34DF" w:rsidRDefault="00D83FBB" w:rsidP="650AC859">
      <w:pPr>
        <w:rPr>
          <w:b/>
          <w:bCs/>
        </w:rPr>
      </w:pPr>
      <w:r w:rsidRPr="650AC859">
        <w:rPr>
          <w:b/>
          <w:bCs/>
        </w:rPr>
        <w:t>Examples</w:t>
      </w:r>
      <w:r w:rsidR="00F169B3" w:rsidRPr="650AC859">
        <w:rPr>
          <w:b/>
          <w:bCs/>
        </w:rPr>
        <w:t>:</w:t>
      </w:r>
    </w:p>
    <w:p w:rsidR="00BB7F72" w:rsidRDefault="00BB7F72" w:rsidP="00546427">
      <w:pPr>
        <w:rPr>
          <w:b/>
          <w:sz w:val="12"/>
          <w:szCs w:val="12"/>
        </w:rPr>
      </w:pPr>
      <w:r>
        <w:rPr>
          <w:b/>
          <w:sz w:val="12"/>
          <w:szCs w:val="12"/>
        </w:rPr>
        <w:t>Please use this section to provide any of the requested information in the following sections.</w:t>
      </w:r>
    </w:p>
    <w:p w:rsidR="0021269E" w:rsidRPr="00F169B3" w:rsidRDefault="00D75558" w:rsidP="0021269E">
      <w:pPr>
        <w:rPr>
          <w:b/>
        </w:rPr>
      </w:pPr>
      <w:r w:rsidRPr="00F169B3">
        <w:rPr>
          <w:b/>
        </w:rPr>
        <w:t xml:space="preserve">Screenshots of existing screens </w:t>
      </w:r>
      <w:r>
        <w:rPr>
          <w:b/>
        </w:rPr>
        <w:t xml:space="preserve">or </w:t>
      </w:r>
      <w:r w:rsidR="0021269E" w:rsidRPr="00F169B3">
        <w:rPr>
          <w:b/>
        </w:rPr>
        <w:t xml:space="preserve">Screen / </w:t>
      </w:r>
      <w:proofErr w:type="spellStart"/>
      <w:r w:rsidR="0021269E" w:rsidRPr="00F169B3">
        <w:rPr>
          <w:b/>
        </w:rPr>
        <w:t>GridView</w:t>
      </w:r>
      <w:proofErr w:type="spellEnd"/>
      <w:r w:rsidR="0021269E" w:rsidRPr="00F169B3">
        <w:rPr>
          <w:b/>
        </w:rPr>
        <w:t xml:space="preserve"> </w:t>
      </w:r>
      <w:r>
        <w:rPr>
          <w:b/>
        </w:rPr>
        <w:t xml:space="preserve">/ Report </w:t>
      </w:r>
      <w:r w:rsidR="0021269E" w:rsidRPr="00F169B3">
        <w:rPr>
          <w:b/>
        </w:rPr>
        <w:t>mockups:</w:t>
      </w:r>
    </w:p>
    <w:p w:rsidR="0021269E" w:rsidRDefault="00D75558" w:rsidP="0021269E">
      <w:pPr>
        <w:rPr>
          <w:b/>
          <w:sz w:val="12"/>
          <w:szCs w:val="12"/>
        </w:rPr>
      </w:pPr>
      <w:r>
        <w:rPr>
          <w:b/>
          <w:sz w:val="12"/>
          <w:szCs w:val="12"/>
        </w:rPr>
        <w:t>Please provide screenshots of existing screens you are using in your process (with any mockups) and / or</w:t>
      </w:r>
      <w:r w:rsidR="0021269E">
        <w:rPr>
          <w:b/>
          <w:sz w:val="12"/>
          <w:szCs w:val="12"/>
        </w:rPr>
        <w:t xml:space="preserve"> provide mockups </w:t>
      </w:r>
      <w:r>
        <w:rPr>
          <w:b/>
          <w:sz w:val="12"/>
          <w:szCs w:val="12"/>
        </w:rPr>
        <w:t xml:space="preserve">for any Screen(s) / </w:t>
      </w:r>
      <w:proofErr w:type="spellStart"/>
      <w:r>
        <w:rPr>
          <w:b/>
          <w:sz w:val="12"/>
          <w:szCs w:val="12"/>
        </w:rPr>
        <w:t>GridView</w:t>
      </w:r>
      <w:proofErr w:type="spellEnd"/>
      <w:r>
        <w:rPr>
          <w:b/>
          <w:sz w:val="12"/>
          <w:szCs w:val="12"/>
        </w:rPr>
        <w:t xml:space="preserve">(s) / Report(s) </w:t>
      </w:r>
      <w:r w:rsidR="0021269E">
        <w:rPr>
          <w:b/>
          <w:sz w:val="12"/>
          <w:szCs w:val="12"/>
        </w:rPr>
        <w:t xml:space="preserve">you are looking to create / modify / apply formatting to </w:t>
      </w:r>
      <w:proofErr w:type="spellStart"/>
      <w:r w:rsidR="0021269E">
        <w:rPr>
          <w:b/>
          <w:sz w:val="12"/>
          <w:szCs w:val="12"/>
        </w:rPr>
        <w:t>etc</w:t>
      </w:r>
      <w:proofErr w:type="spellEnd"/>
      <w:r w:rsidR="0021269E">
        <w:rPr>
          <w:b/>
          <w:sz w:val="12"/>
          <w:szCs w:val="12"/>
        </w:rPr>
        <w:t>…</w:t>
      </w:r>
    </w:p>
    <w:p w:rsidR="0021269E" w:rsidRPr="00940CAB" w:rsidRDefault="0021269E" w:rsidP="00546427">
      <w:pPr>
        <w:rPr>
          <w:b/>
        </w:rPr>
      </w:pPr>
    </w:p>
    <w:p w:rsidR="00CB1D25" w:rsidRPr="00CB1D25" w:rsidRDefault="00CB1D25" w:rsidP="00CB1D25">
      <w:pPr>
        <w:rPr>
          <w:b/>
        </w:rPr>
      </w:pPr>
      <w:r w:rsidRPr="00CB1D25">
        <w:rPr>
          <w:b/>
        </w:rPr>
        <w:t>Data Mapping:</w:t>
      </w:r>
    </w:p>
    <w:p w:rsidR="00CB1D25" w:rsidRPr="006C2422" w:rsidRDefault="00CB1D25" w:rsidP="00CB1D25">
      <w:pPr>
        <w:rPr>
          <w:b/>
          <w:sz w:val="12"/>
          <w:szCs w:val="12"/>
        </w:rPr>
      </w:pPr>
      <w:r>
        <w:rPr>
          <w:b/>
          <w:sz w:val="12"/>
          <w:szCs w:val="12"/>
        </w:rPr>
        <w:t xml:space="preserve">Please provide any </w:t>
      </w:r>
      <w:proofErr w:type="spellStart"/>
      <w:r w:rsidR="000B7B2F">
        <w:rPr>
          <w:b/>
          <w:sz w:val="12"/>
          <w:szCs w:val="12"/>
        </w:rPr>
        <w:t>datatable</w:t>
      </w:r>
      <w:proofErr w:type="spellEnd"/>
      <w:r w:rsidR="000B7B2F">
        <w:rPr>
          <w:b/>
          <w:sz w:val="12"/>
          <w:szCs w:val="12"/>
        </w:rPr>
        <w:t xml:space="preserve"> / field names that you are looking to add to screens / </w:t>
      </w:r>
      <w:proofErr w:type="spellStart"/>
      <w:r w:rsidR="000B7B2F">
        <w:rPr>
          <w:b/>
          <w:sz w:val="12"/>
          <w:szCs w:val="12"/>
        </w:rPr>
        <w:t>gridviews</w:t>
      </w:r>
      <w:proofErr w:type="spellEnd"/>
      <w:r w:rsidR="00940CAB">
        <w:rPr>
          <w:b/>
          <w:sz w:val="12"/>
          <w:szCs w:val="12"/>
        </w:rPr>
        <w:t xml:space="preserve"> or any import</w:t>
      </w:r>
      <w:r w:rsidR="00BA3B9F">
        <w:rPr>
          <w:b/>
          <w:sz w:val="12"/>
          <w:szCs w:val="12"/>
        </w:rPr>
        <w:t xml:space="preserve"> </w:t>
      </w:r>
      <w:r w:rsidR="00940CAB">
        <w:rPr>
          <w:b/>
          <w:sz w:val="12"/>
          <w:szCs w:val="12"/>
        </w:rPr>
        <w:t>/</w:t>
      </w:r>
      <w:r w:rsidR="00BA3B9F">
        <w:rPr>
          <w:b/>
          <w:sz w:val="12"/>
          <w:szCs w:val="12"/>
        </w:rPr>
        <w:t xml:space="preserve"> </w:t>
      </w:r>
      <w:r w:rsidR="00940CAB">
        <w:rPr>
          <w:b/>
          <w:sz w:val="12"/>
          <w:szCs w:val="12"/>
        </w:rPr>
        <w:t>export structures that correlate what fields you are entering and expect match in GSS.</w:t>
      </w:r>
      <w:r w:rsidR="008D786E">
        <w:rPr>
          <w:b/>
          <w:sz w:val="12"/>
          <w:szCs w:val="12"/>
        </w:rPr>
        <w:t xml:space="preserve">  </w:t>
      </w:r>
      <w:r w:rsidR="00561493">
        <w:rPr>
          <w:b/>
          <w:sz w:val="12"/>
          <w:szCs w:val="12"/>
        </w:rPr>
        <w:t>Note: This can include how your organization is current using User Fields for specific functionalities.</w:t>
      </w:r>
    </w:p>
    <w:p w:rsidR="001A34DF" w:rsidRDefault="001A34DF" w:rsidP="00546427">
      <w:pPr>
        <w:rPr>
          <w:b/>
        </w:rPr>
      </w:pPr>
    </w:p>
    <w:p w:rsidR="001A34DF" w:rsidRDefault="001A34DF" w:rsidP="00546427">
      <w:pPr>
        <w:rPr>
          <w:b/>
        </w:rPr>
      </w:pPr>
    </w:p>
    <w:p w:rsidR="001A34DF" w:rsidRDefault="001A34DF" w:rsidP="00546427">
      <w:pPr>
        <w:rPr>
          <w:b/>
        </w:rPr>
      </w:pPr>
    </w:p>
    <w:p w:rsidR="001A34DF" w:rsidRDefault="001A34DF" w:rsidP="00546427">
      <w:pPr>
        <w:rPr>
          <w:b/>
        </w:rPr>
      </w:pPr>
    </w:p>
    <w:p w:rsidR="001A34DF" w:rsidRDefault="001A34DF" w:rsidP="00546427">
      <w:pPr>
        <w:rPr>
          <w:b/>
        </w:rPr>
      </w:pPr>
    </w:p>
    <w:p w:rsidR="001A34DF" w:rsidRDefault="001A34DF" w:rsidP="00546427">
      <w:pPr>
        <w:rPr>
          <w:b/>
        </w:rPr>
      </w:pPr>
    </w:p>
    <w:p w:rsidR="00940CAB" w:rsidRDefault="00940CAB" w:rsidP="00546427">
      <w:pPr>
        <w:rPr>
          <w:b/>
        </w:rPr>
      </w:pPr>
    </w:p>
    <w:p w:rsidR="00940CAB" w:rsidRDefault="00940CAB" w:rsidP="00546427">
      <w:pPr>
        <w:rPr>
          <w:b/>
        </w:rPr>
      </w:pPr>
    </w:p>
    <w:p w:rsidR="00940CAB" w:rsidRDefault="00940CAB" w:rsidP="00546427">
      <w:pPr>
        <w:rPr>
          <w:b/>
        </w:rPr>
      </w:pPr>
    </w:p>
    <w:p w:rsidR="00940CAB" w:rsidRDefault="00940CAB" w:rsidP="00546427">
      <w:pPr>
        <w:rPr>
          <w:b/>
        </w:rPr>
      </w:pPr>
    </w:p>
    <w:p w:rsidR="00940CAB" w:rsidRDefault="00940CAB" w:rsidP="00546427">
      <w:pPr>
        <w:rPr>
          <w:b/>
        </w:rPr>
      </w:pPr>
    </w:p>
    <w:p w:rsidR="00940CAB" w:rsidRDefault="00940CAB" w:rsidP="00546427">
      <w:pPr>
        <w:rPr>
          <w:b/>
        </w:rPr>
      </w:pPr>
    </w:p>
    <w:p w:rsidR="00940CAB" w:rsidRPr="00D83FBB" w:rsidRDefault="00940CAB" w:rsidP="00546427">
      <w:pPr>
        <w:rPr>
          <w:b/>
        </w:rPr>
      </w:pPr>
    </w:p>
    <w:p w:rsidR="006B36D6" w:rsidRPr="006B36D6" w:rsidRDefault="006B36D6" w:rsidP="00546427">
      <w:pPr>
        <w:rPr>
          <w:rFonts w:cs="Times New Roman"/>
          <w:b/>
          <w:bCs/>
        </w:rPr>
      </w:pPr>
      <w:r w:rsidRPr="006B36D6">
        <w:rPr>
          <w:rFonts w:cs="Times New Roman"/>
          <w:b/>
          <w:bCs/>
        </w:rPr>
        <w:t>Additional Files:</w:t>
      </w:r>
    </w:p>
    <w:p w:rsidR="006B36D6" w:rsidRPr="00546427" w:rsidRDefault="001A34DF" w:rsidP="00546427">
      <w:pPr>
        <w:rPr>
          <w:rFonts w:cs="Times New Roman"/>
        </w:rPr>
      </w:pPr>
      <w:r>
        <w:rPr>
          <w:rFonts w:cs="Times New Roman"/>
        </w:rPr>
        <w:t>Please attach any additional files related to this request to the RFQ call reference on the SW once generated.  These files can include Excel mockups</w:t>
      </w:r>
      <w:r w:rsidR="002B1E58">
        <w:rPr>
          <w:rFonts w:cs="Times New Roman"/>
        </w:rPr>
        <w:t>, current program exports/imports, requirements of other programs, custom GAB Scripts and/or reports, etc.…</w:t>
      </w:r>
    </w:p>
    <w:sectPr w:rsidR="006B36D6" w:rsidRPr="00546427" w:rsidSect="00052219">
      <w:headerReference w:type="default" r:id="rId11"/>
      <w:footerReference w:type="default" r:id="rId12"/>
      <w:pgSz w:w="12240" w:h="15840"/>
      <w:pgMar w:top="2160" w:right="720" w:bottom="720" w:left="720" w:header="720" w:footer="288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A4429" w:rsidRDefault="00AA4429" w:rsidP="00F640DC">
      <w:pPr>
        <w:spacing w:after="0"/>
      </w:pPr>
      <w:r>
        <w:separator/>
      </w:r>
    </w:p>
  </w:endnote>
  <w:endnote w:type="continuationSeparator" w:id="0">
    <w:p w:rsidR="00AA4429" w:rsidRDefault="00AA4429" w:rsidP="00F640DC">
      <w:pPr>
        <w:spacing w:after="0"/>
      </w:pPr>
      <w:r>
        <w:continuationSeparator/>
      </w:r>
    </w:p>
  </w:endnote>
  <w:endnote w:type="continuationNotice" w:id="1">
    <w:p w:rsidR="00AA4429" w:rsidRDefault="00AA4429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inionPro-Regular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Univers-Light"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Univers-Bold"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552FD" w:rsidRPr="00AF478C" w:rsidRDefault="00124F69" w:rsidP="00AA1A97">
    <w:pPr>
      <w:pStyle w:val="BasicParagraph"/>
      <w:tabs>
        <w:tab w:val="right" w:pos="9900"/>
      </w:tabs>
      <w:suppressAutoHyphens/>
      <w:spacing w:before="90"/>
      <w:ind w:right="-540"/>
      <w:rPr>
        <w:rFonts w:ascii="Calibri Light" w:hAnsi="Calibri Light" w:cs="Univers-Light"/>
        <w:color w:val="6F7073"/>
        <w:spacing w:val="10"/>
        <w:sz w:val="18"/>
        <w:szCs w:val="18"/>
      </w:rPr>
    </w:pPr>
    <w:r w:rsidRPr="00124F69">
      <w:rPr>
        <w:rFonts w:ascii="Calibri Light" w:hAnsi="Calibri Light" w:cs="Univers-Light"/>
        <w:color w:val="6F7073"/>
        <w:spacing w:val="10"/>
        <w:sz w:val="18"/>
        <w:szCs w:val="18"/>
      </w:rPr>
      <w:fldChar w:fldCharType="begin"/>
    </w:r>
    <w:r w:rsidRPr="00124F69">
      <w:rPr>
        <w:rFonts w:ascii="Calibri Light" w:hAnsi="Calibri Light" w:cs="Univers-Light"/>
        <w:color w:val="6F7073"/>
        <w:spacing w:val="10"/>
        <w:sz w:val="18"/>
        <w:szCs w:val="18"/>
      </w:rPr>
      <w:instrText xml:space="preserve"> PAGE   \* MERGEFORMAT </w:instrText>
    </w:r>
    <w:r w:rsidRPr="00124F69">
      <w:rPr>
        <w:rFonts w:ascii="Calibri Light" w:hAnsi="Calibri Light" w:cs="Univers-Light"/>
        <w:color w:val="6F7073"/>
        <w:spacing w:val="10"/>
        <w:sz w:val="18"/>
        <w:szCs w:val="18"/>
      </w:rPr>
      <w:fldChar w:fldCharType="separate"/>
    </w:r>
    <w:r w:rsidRPr="00124F69">
      <w:rPr>
        <w:rFonts w:ascii="Calibri Light" w:hAnsi="Calibri Light" w:cs="Univers-Light"/>
        <w:noProof/>
        <w:color w:val="6F7073"/>
        <w:spacing w:val="10"/>
        <w:sz w:val="18"/>
        <w:szCs w:val="18"/>
      </w:rPr>
      <w:t>1</w:t>
    </w:r>
    <w:r w:rsidRPr="00124F69">
      <w:rPr>
        <w:rFonts w:ascii="Calibri Light" w:hAnsi="Calibri Light" w:cs="Univers-Light"/>
        <w:noProof/>
        <w:color w:val="6F7073"/>
        <w:spacing w:val="10"/>
        <w:sz w:val="18"/>
        <w:szCs w:val="18"/>
      </w:rPr>
      <w:fldChar w:fldCharType="end"/>
    </w:r>
    <w:r w:rsidR="00AA1A97">
      <w:rPr>
        <w:rFonts w:ascii="Calibri Light" w:hAnsi="Calibri Light" w:cs="Univers-Light"/>
        <w:color w:val="6F7073"/>
        <w:spacing w:val="10"/>
        <w:sz w:val="18"/>
        <w:szCs w:val="18"/>
      </w:rPr>
      <w:tab/>
    </w:r>
    <w:r w:rsidR="001552FD" w:rsidRPr="00AF478C">
      <w:rPr>
        <w:rFonts w:ascii="Calibri Light" w:hAnsi="Calibri Light" w:cs="Univers-Light"/>
        <w:color w:val="6F7073"/>
        <w:spacing w:val="10"/>
        <w:sz w:val="18"/>
        <w:szCs w:val="18"/>
      </w:rPr>
      <w:t xml:space="preserve">975 EVERGREEN </w:t>
    </w:r>
    <w:proofErr w:type="gramStart"/>
    <w:r w:rsidR="001552FD" w:rsidRPr="00AF478C">
      <w:rPr>
        <w:rFonts w:ascii="Calibri Light" w:hAnsi="Calibri Light" w:cs="Univers-Light"/>
        <w:color w:val="6F7073"/>
        <w:spacing w:val="10"/>
        <w:sz w:val="18"/>
        <w:szCs w:val="18"/>
      </w:rPr>
      <w:t>CIRCLE  |</w:t>
    </w:r>
    <w:proofErr w:type="gramEnd"/>
    <w:r w:rsidR="001552FD" w:rsidRPr="00AF478C">
      <w:rPr>
        <w:rFonts w:ascii="Calibri Light" w:hAnsi="Calibri Light" w:cs="Univers-Light"/>
        <w:color w:val="6F7073"/>
        <w:spacing w:val="10"/>
        <w:sz w:val="18"/>
        <w:szCs w:val="18"/>
      </w:rPr>
      <w:t xml:space="preserve">  THE WOODLANDS, TX 77380</w:t>
    </w:r>
    <w:r w:rsidR="00EF4ED6">
      <w:rPr>
        <w:rFonts w:ascii="Calibri Light" w:hAnsi="Calibri Light" w:cs="Univers-Light"/>
        <w:color w:val="6F7073"/>
        <w:spacing w:val="10"/>
        <w:sz w:val="18"/>
        <w:szCs w:val="18"/>
      </w:rPr>
      <w:t xml:space="preserve">  | USA</w:t>
    </w:r>
  </w:p>
  <w:p w:rsidR="001552FD" w:rsidRPr="00AF478C" w:rsidRDefault="001552FD" w:rsidP="00AF478C">
    <w:pPr>
      <w:pStyle w:val="BasicParagraph"/>
      <w:suppressAutoHyphens/>
      <w:ind w:right="-540"/>
      <w:jc w:val="right"/>
      <w:rPr>
        <w:rFonts w:ascii="Calibri" w:hAnsi="Calibri" w:cs="Univers-Bold"/>
        <w:b/>
        <w:bCs/>
        <w:color w:val="252729"/>
        <w:spacing w:val="8"/>
        <w:sz w:val="18"/>
        <w:szCs w:val="18"/>
      </w:rPr>
    </w:pPr>
    <w:r w:rsidRPr="00A93AD4">
      <w:rPr>
        <w:rFonts w:ascii="Calibri" w:hAnsi="Calibri" w:cs="Univers-Bold"/>
        <w:b/>
        <w:bCs/>
        <w:color w:val="2E9F48"/>
        <w:spacing w:val="8"/>
        <w:sz w:val="18"/>
        <w:szCs w:val="18"/>
      </w:rPr>
      <w:t>WWW.GLOBALSHOPSOLUTIONS.COM</w:t>
    </w:r>
    <w:r w:rsidRPr="00AF478C">
      <w:rPr>
        <w:rFonts w:ascii="Calibri" w:hAnsi="Calibri" w:cs="Univers-Bold"/>
        <w:b/>
        <w:bCs/>
        <w:color w:val="00754F"/>
        <w:spacing w:val="8"/>
        <w:sz w:val="18"/>
        <w:szCs w:val="18"/>
      </w:rPr>
      <w:br/>
    </w:r>
    <w:r w:rsidRPr="00AF478C">
      <w:rPr>
        <w:rFonts w:ascii="Calibri" w:hAnsi="Calibri" w:cs="Univers-Bold"/>
        <w:b/>
        <w:bCs/>
        <w:color w:val="6F7073"/>
        <w:spacing w:val="8"/>
        <w:sz w:val="18"/>
        <w:szCs w:val="18"/>
      </w:rPr>
      <w:t xml:space="preserve">P | </w:t>
    </w:r>
    <w:r>
      <w:rPr>
        <w:rFonts w:ascii="Calibri" w:hAnsi="Calibri" w:cs="Univers-Bold"/>
        <w:b/>
        <w:bCs/>
        <w:color w:val="252729"/>
        <w:spacing w:val="8"/>
        <w:sz w:val="18"/>
        <w:szCs w:val="18"/>
      </w:rPr>
      <w:t>800</w:t>
    </w:r>
    <w:r w:rsidRPr="00AF478C">
      <w:rPr>
        <w:rFonts w:ascii="Calibri" w:hAnsi="Calibri" w:cs="Univers-Bold"/>
        <w:b/>
        <w:bCs/>
        <w:color w:val="252729"/>
        <w:spacing w:val="8"/>
        <w:sz w:val="18"/>
        <w:szCs w:val="18"/>
      </w:rPr>
      <w:t>.</w:t>
    </w:r>
    <w:r>
      <w:rPr>
        <w:rFonts w:ascii="Calibri" w:hAnsi="Calibri" w:cs="Univers-Bold"/>
        <w:b/>
        <w:bCs/>
        <w:color w:val="252729"/>
        <w:spacing w:val="8"/>
        <w:sz w:val="18"/>
        <w:szCs w:val="18"/>
      </w:rPr>
      <w:t>364</w:t>
    </w:r>
    <w:r w:rsidRPr="00AF478C">
      <w:rPr>
        <w:rFonts w:ascii="Calibri" w:hAnsi="Calibri" w:cs="Univers-Bold"/>
        <w:b/>
        <w:bCs/>
        <w:color w:val="252729"/>
        <w:spacing w:val="8"/>
        <w:sz w:val="18"/>
        <w:szCs w:val="18"/>
      </w:rPr>
      <w:t>.</w:t>
    </w:r>
    <w:r>
      <w:rPr>
        <w:rFonts w:ascii="Calibri" w:hAnsi="Calibri" w:cs="Univers-Bold"/>
        <w:b/>
        <w:bCs/>
        <w:color w:val="252729"/>
        <w:spacing w:val="8"/>
        <w:sz w:val="18"/>
        <w:szCs w:val="18"/>
      </w:rPr>
      <w:t>5958</w:t>
    </w:r>
    <w:r w:rsidRPr="00AF478C">
      <w:rPr>
        <w:rFonts w:ascii="Calibri" w:hAnsi="Calibri" w:cs="Univers-Bold"/>
        <w:b/>
        <w:bCs/>
        <w:color w:val="252729"/>
        <w:spacing w:val="8"/>
        <w:sz w:val="18"/>
        <w:szCs w:val="18"/>
      </w:rPr>
      <w:t xml:space="preserve">   </w:t>
    </w:r>
    <w:r w:rsidRPr="00AF478C">
      <w:rPr>
        <w:rFonts w:ascii="Calibri" w:hAnsi="Calibri" w:cs="Univers-Bold"/>
        <w:b/>
        <w:bCs/>
        <w:color w:val="6F7073"/>
        <w:spacing w:val="8"/>
        <w:sz w:val="18"/>
        <w:szCs w:val="18"/>
      </w:rPr>
      <w:t xml:space="preserve">F | </w:t>
    </w:r>
    <w:r w:rsidRPr="00AF478C">
      <w:rPr>
        <w:rFonts w:ascii="Calibri" w:hAnsi="Calibri" w:cs="Univers-Bold"/>
        <w:b/>
        <w:bCs/>
        <w:color w:val="252729"/>
        <w:spacing w:val="8"/>
        <w:sz w:val="18"/>
        <w:szCs w:val="18"/>
      </w:rPr>
      <w:t>281.681.2663</w:t>
    </w:r>
  </w:p>
  <w:p w:rsidR="001552FD" w:rsidRPr="00AF478C" w:rsidRDefault="001552FD" w:rsidP="00AF478C">
    <w:pPr>
      <w:pStyle w:val="BasicParagraph"/>
      <w:suppressAutoHyphens/>
      <w:spacing w:before="180"/>
      <w:ind w:right="-540"/>
      <w:jc w:val="right"/>
      <w:rPr>
        <w:rFonts w:ascii="Calibri" w:hAnsi="Calibri" w:cs="Univers"/>
        <w:caps/>
        <w:color w:val="252729"/>
        <w:spacing w:val="8"/>
        <w:sz w:val="18"/>
        <w:szCs w:val="18"/>
      </w:rPr>
    </w:pPr>
    <w:r>
      <w:rPr>
        <w:rFonts w:ascii="Calibri" w:hAnsi="Calibri" w:cs="Univers"/>
        <w:caps/>
        <w:color w:val="252729"/>
        <w:spacing w:val="8"/>
        <w:sz w:val="18"/>
        <w:szCs w:val="18"/>
      </w:rPr>
      <w:t xml:space="preserve">THE </w:t>
    </w:r>
    <w:proofErr w:type="gramStart"/>
    <w:r>
      <w:rPr>
        <w:rFonts w:ascii="Calibri" w:hAnsi="Calibri" w:cs="Univers"/>
        <w:caps/>
        <w:color w:val="252729"/>
        <w:spacing w:val="8"/>
        <w:sz w:val="18"/>
        <w:szCs w:val="18"/>
      </w:rPr>
      <w:t>WOODLANDS</w:t>
    </w:r>
    <w:r w:rsidRPr="00AF478C">
      <w:rPr>
        <w:rFonts w:ascii="Calibri" w:hAnsi="Calibri" w:cs="Univers"/>
        <w:caps/>
        <w:color w:val="252729"/>
        <w:spacing w:val="8"/>
        <w:sz w:val="18"/>
        <w:szCs w:val="18"/>
      </w:rPr>
      <w:t xml:space="preserve">  |</w:t>
    </w:r>
    <w:proofErr w:type="gramEnd"/>
    <w:r w:rsidRPr="00AF478C">
      <w:rPr>
        <w:rFonts w:ascii="Calibri" w:hAnsi="Calibri" w:cs="Univers"/>
        <w:caps/>
        <w:color w:val="252729"/>
        <w:spacing w:val="8"/>
        <w:sz w:val="18"/>
        <w:szCs w:val="18"/>
      </w:rPr>
      <w:t xml:space="preserve">  Mexico  |  Indonesia  |  Singapore |  Australia  |  </w:t>
    </w:r>
    <w:r>
      <w:rPr>
        <w:rFonts w:ascii="Calibri" w:hAnsi="Calibri" w:cs="Univers"/>
        <w:caps/>
        <w:color w:val="252729"/>
        <w:spacing w:val="8"/>
        <w:sz w:val="18"/>
        <w:szCs w:val="18"/>
      </w:rPr>
      <w:t>NEW ZEALAND | United Kingdom</w:t>
    </w:r>
  </w:p>
  <w:p w:rsidR="001552FD" w:rsidRDefault="001552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A4429" w:rsidRDefault="00AA4429" w:rsidP="00F640DC">
      <w:pPr>
        <w:spacing w:after="0"/>
      </w:pPr>
      <w:r>
        <w:separator/>
      </w:r>
    </w:p>
  </w:footnote>
  <w:footnote w:type="continuationSeparator" w:id="0">
    <w:p w:rsidR="00AA4429" w:rsidRDefault="00AA4429" w:rsidP="00F640DC">
      <w:pPr>
        <w:spacing w:after="0"/>
      </w:pPr>
      <w:r>
        <w:continuationSeparator/>
      </w:r>
    </w:p>
  </w:footnote>
  <w:footnote w:type="continuationNotice" w:id="1">
    <w:p w:rsidR="00AA4429" w:rsidRDefault="00AA4429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552FD" w:rsidRDefault="00EF4ED6" w:rsidP="001552FD">
    <w:pPr>
      <w:pStyle w:val="Header"/>
      <w:jc w:val="right"/>
    </w:pPr>
    <w:r>
      <w:rPr>
        <w:rFonts w:ascii="Calibri Light" w:hAnsi="Calibri Light"/>
        <w:noProof/>
        <w:color w:val="6F7073"/>
        <w:sz w:val="20"/>
        <w:szCs w:val="20"/>
        <w:lang w:eastAsia="en-US"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45E08631" wp14:editId="131FCD7C">
              <wp:simplePos x="0" y="0"/>
              <wp:positionH relativeFrom="column">
                <wp:posOffset>6267450</wp:posOffset>
              </wp:positionH>
              <wp:positionV relativeFrom="paragraph">
                <wp:posOffset>123825</wp:posOffset>
              </wp:positionV>
              <wp:extent cx="680314" cy="321945"/>
              <wp:effectExtent l="0" t="0" r="0" b="1905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0314" cy="32194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EF4ED6" w:rsidRDefault="00EF4ED6">
                          <w:pPr>
                            <w:rPr>
                              <w:rFonts w:ascii="Calibri Light" w:hAnsi="Calibri Light"/>
                              <w:color w:val="6F7073"/>
                              <w:sz w:val="32"/>
                              <w:szCs w:val="20"/>
                            </w:rPr>
                          </w:pPr>
                          <w:r w:rsidRPr="00EF4ED6">
                            <w:rPr>
                              <w:rFonts w:ascii="Calibri Light" w:hAnsi="Calibri Light"/>
                              <w:color w:val="6F7073"/>
                              <w:sz w:val="32"/>
                              <w:szCs w:val="20"/>
                            </w:rPr>
                            <w:t>™</w:t>
                          </w:r>
                        </w:p>
                        <w:p w:rsidR="009B5E80" w:rsidRPr="00EF4ED6" w:rsidRDefault="009B5E80">
                          <w:pPr>
                            <w:rPr>
                              <w:sz w:val="4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5E08631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493.5pt;margin-top:9.75pt;width:53.55pt;height:25.35pt;z-index:25165824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" filled="f" stroked="f" strokeweight=".5pt">
              <v:textbox>
                <w:txbxContent>
                  <w:p w:rsidR="00EF4ED6" w:rsidRDefault="00EF4ED6">
                    <w:pPr>
                      <w:rPr>
                        <w:rFonts w:ascii="Calibri Light" w:hAnsi="Calibri Light"/>
                        <w:color w:val="6F7073"/>
                        <w:sz w:val="32"/>
                        <w:szCs w:val="20"/>
                      </w:rPr>
                    </w:pPr>
                    <w:r w:rsidRPr="00EF4ED6">
                      <w:rPr>
                        <w:rFonts w:ascii="Calibri Light" w:hAnsi="Calibri Light"/>
                        <w:color w:val="6F7073"/>
                        <w:sz w:val="32"/>
                        <w:szCs w:val="20"/>
                      </w:rPr>
                      <w:t>™</w:t>
                    </w:r>
                  </w:p>
                  <w:p w:rsidR="009B5E80" w:rsidRPr="00EF4ED6" w:rsidRDefault="009B5E80">
                    <w:pPr>
                      <w:rPr>
                        <w:sz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552FD">
      <w:rPr>
        <w:noProof/>
        <w:lang w:eastAsia="en-US"/>
      </w:rPr>
      <w:drawing>
        <wp:anchor distT="0" distB="0" distL="114300" distR="114300" simplePos="0" relativeHeight="251658240" behindDoc="1" locked="0" layoutInCell="1" allowOverlap="1" wp14:anchorId="0909FE7F" wp14:editId="5F751372">
          <wp:simplePos x="0" y="0"/>
          <wp:positionH relativeFrom="page">
            <wp:posOffset>504140</wp:posOffset>
          </wp:positionH>
          <wp:positionV relativeFrom="page">
            <wp:posOffset>431241</wp:posOffset>
          </wp:positionV>
          <wp:extent cx="2840499" cy="694944"/>
          <wp:effectExtent l="0" t="0" r="0" b="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SS_Logo4c.eps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40499" cy="69494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552FD">
      <w:rPr>
        <w:noProof/>
        <w:lang w:eastAsia="en-US"/>
      </w:rPr>
      <w:drawing>
        <wp:anchor distT="0" distB="0" distL="114300" distR="114300" simplePos="0" relativeHeight="251658241" behindDoc="0" locked="0" layoutInCell="1" allowOverlap="1" wp14:anchorId="2977D6EE" wp14:editId="757D2C1E">
          <wp:simplePos x="0" y="0"/>
          <wp:positionH relativeFrom="column">
            <wp:posOffset>3714750</wp:posOffset>
          </wp:positionH>
          <wp:positionV relativeFrom="paragraph">
            <wp:posOffset>244233</wp:posOffset>
          </wp:positionV>
          <wp:extent cx="2651670" cy="198204"/>
          <wp:effectExtent l="0" t="0" r="0" b="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We-Simplify-Your-Manufacturing-final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51670" cy="19820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0358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7BB3148"/>
    <w:multiLevelType w:val="hybridMultilevel"/>
    <w:tmpl w:val="A42CC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847392"/>
    <w:multiLevelType w:val="hybridMultilevel"/>
    <w:tmpl w:val="FB7691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762686"/>
    <w:multiLevelType w:val="hybridMultilevel"/>
    <w:tmpl w:val="43209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C53590"/>
    <w:multiLevelType w:val="hybridMultilevel"/>
    <w:tmpl w:val="441C4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A5362C"/>
    <w:multiLevelType w:val="hybridMultilevel"/>
    <w:tmpl w:val="F79489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091545"/>
    <w:multiLevelType w:val="hybridMultilevel"/>
    <w:tmpl w:val="613EE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983620"/>
    <w:multiLevelType w:val="hybridMultilevel"/>
    <w:tmpl w:val="55AE80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EF37D4"/>
    <w:multiLevelType w:val="hybridMultilevel"/>
    <w:tmpl w:val="EDEABA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854F88"/>
    <w:multiLevelType w:val="hybridMultilevel"/>
    <w:tmpl w:val="A1D292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4B7F3D"/>
    <w:multiLevelType w:val="hybridMultilevel"/>
    <w:tmpl w:val="31B2C0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5657E0"/>
    <w:multiLevelType w:val="hybridMultilevel"/>
    <w:tmpl w:val="002ABD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580EC9"/>
    <w:multiLevelType w:val="hybridMultilevel"/>
    <w:tmpl w:val="4F7477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412F27"/>
    <w:multiLevelType w:val="hybridMultilevel"/>
    <w:tmpl w:val="6268BE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B916A8"/>
    <w:multiLevelType w:val="hybridMultilevel"/>
    <w:tmpl w:val="DDACC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EE6721"/>
    <w:multiLevelType w:val="hybridMultilevel"/>
    <w:tmpl w:val="50727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5F3D6F"/>
    <w:multiLevelType w:val="hybridMultilevel"/>
    <w:tmpl w:val="5B88D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801C30"/>
    <w:multiLevelType w:val="hybridMultilevel"/>
    <w:tmpl w:val="492EC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B52CD5"/>
    <w:multiLevelType w:val="hybridMultilevel"/>
    <w:tmpl w:val="365A8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0B28D0"/>
    <w:multiLevelType w:val="hybridMultilevel"/>
    <w:tmpl w:val="DC2AEB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4278915">
    <w:abstractNumId w:val="12"/>
  </w:num>
  <w:num w:numId="2" w16cid:durableId="817451905">
    <w:abstractNumId w:val="16"/>
  </w:num>
  <w:num w:numId="3" w16cid:durableId="1956861147">
    <w:abstractNumId w:val="0"/>
  </w:num>
  <w:num w:numId="4" w16cid:durableId="961040796">
    <w:abstractNumId w:val="4"/>
  </w:num>
  <w:num w:numId="5" w16cid:durableId="659502931">
    <w:abstractNumId w:val="15"/>
  </w:num>
  <w:num w:numId="6" w16cid:durableId="100994757">
    <w:abstractNumId w:val="18"/>
  </w:num>
  <w:num w:numId="7" w16cid:durableId="1363096040">
    <w:abstractNumId w:val="17"/>
  </w:num>
  <w:num w:numId="8" w16cid:durableId="2019767007">
    <w:abstractNumId w:val="7"/>
  </w:num>
  <w:num w:numId="9" w16cid:durableId="1879319603">
    <w:abstractNumId w:val="6"/>
  </w:num>
  <w:num w:numId="10" w16cid:durableId="396981209">
    <w:abstractNumId w:val="3"/>
  </w:num>
  <w:num w:numId="11" w16cid:durableId="957370851">
    <w:abstractNumId w:val="10"/>
  </w:num>
  <w:num w:numId="12" w16cid:durableId="201211353">
    <w:abstractNumId w:val="5"/>
  </w:num>
  <w:num w:numId="13" w16cid:durableId="453016522">
    <w:abstractNumId w:val="8"/>
  </w:num>
  <w:num w:numId="14" w16cid:durableId="186914090">
    <w:abstractNumId w:val="2"/>
  </w:num>
  <w:num w:numId="15" w16cid:durableId="1592203962">
    <w:abstractNumId w:val="14"/>
  </w:num>
  <w:num w:numId="16" w16cid:durableId="109512873">
    <w:abstractNumId w:val="19"/>
  </w:num>
  <w:num w:numId="17" w16cid:durableId="492839180">
    <w:abstractNumId w:val="11"/>
  </w:num>
  <w:num w:numId="18" w16cid:durableId="2123062972">
    <w:abstractNumId w:val="1"/>
  </w:num>
  <w:num w:numId="19" w16cid:durableId="794374781">
    <w:abstractNumId w:val="13"/>
  </w:num>
  <w:num w:numId="20" w16cid:durableId="17773977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en-US" w:vendorID="64" w:dllVersion="0" w:nlCheck="1" w:checkStyle="0"/>
  <w:proofState w:spelling="clean" w:grammar="clean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162B"/>
    <w:rsid w:val="00003231"/>
    <w:rsid w:val="00004FF5"/>
    <w:rsid w:val="00007CFC"/>
    <w:rsid w:val="00011053"/>
    <w:rsid w:val="0001121A"/>
    <w:rsid w:val="0001216A"/>
    <w:rsid w:val="00012290"/>
    <w:rsid w:val="00012783"/>
    <w:rsid w:val="000162F8"/>
    <w:rsid w:val="00017ACD"/>
    <w:rsid w:val="00020BDE"/>
    <w:rsid w:val="00020C59"/>
    <w:rsid w:val="00020D46"/>
    <w:rsid w:val="00021735"/>
    <w:rsid w:val="00022CCC"/>
    <w:rsid w:val="00023116"/>
    <w:rsid w:val="00025A78"/>
    <w:rsid w:val="00025CA1"/>
    <w:rsid w:val="000263E2"/>
    <w:rsid w:val="00026721"/>
    <w:rsid w:val="000273AC"/>
    <w:rsid w:val="00032DA6"/>
    <w:rsid w:val="00033D91"/>
    <w:rsid w:val="00034221"/>
    <w:rsid w:val="00037A30"/>
    <w:rsid w:val="000404E1"/>
    <w:rsid w:val="00042F5A"/>
    <w:rsid w:val="00043400"/>
    <w:rsid w:val="00044171"/>
    <w:rsid w:val="00046DD0"/>
    <w:rsid w:val="00047957"/>
    <w:rsid w:val="00052219"/>
    <w:rsid w:val="00052264"/>
    <w:rsid w:val="00052351"/>
    <w:rsid w:val="000541C6"/>
    <w:rsid w:val="00055F88"/>
    <w:rsid w:val="00056C71"/>
    <w:rsid w:val="00063454"/>
    <w:rsid w:val="00064784"/>
    <w:rsid w:val="0006501D"/>
    <w:rsid w:val="00067B09"/>
    <w:rsid w:val="00071C79"/>
    <w:rsid w:val="000763D6"/>
    <w:rsid w:val="00076B6D"/>
    <w:rsid w:val="000810FB"/>
    <w:rsid w:val="0008121B"/>
    <w:rsid w:val="00086BCF"/>
    <w:rsid w:val="00086D7A"/>
    <w:rsid w:val="00087325"/>
    <w:rsid w:val="00087DAC"/>
    <w:rsid w:val="00091266"/>
    <w:rsid w:val="00092A25"/>
    <w:rsid w:val="00093335"/>
    <w:rsid w:val="00095904"/>
    <w:rsid w:val="00095A5C"/>
    <w:rsid w:val="000975C7"/>
    <w:rsid w:val="000A019C"/>
    <w:rsid w:val="000A04ED"/>
    <w:rsid w:val="000A12CF"/>
    <w:rsid w:val="000A137B"/>
    <w:rsid w:val="000A1BC1"/>
    <w:rsid w:val="000A374A"/>
    <w:rsid w:val="000A5E3E"/>
    <w:rsid w:val="000B1AD7"/>
    <w:rsid w:val="000B2333"/>
    <w:rsid w:val="000B3D53"/>
    <w:rsid w:val="000B6BFA"/>
    <w:rsid w:val="000B7B2F"/>
    <w:rsid w:val="000C12E5"/>
    <w:rsid w:val="000C3EE0"/>
    <w:rsid w:val="000C4A75"/>
    <w:rsid w:val="000C7C00"/>
    <w:rsid w:val="000D22BA"/>
    <w:rsid w:val="000D3D88"/>
    <w:rsid w:val="000D65B6"/>
    <w:rsid w:val="000D77CF"/>
    <w:rsid w:val="000E199E"/>
    <w:rsid w:val="000E2F14"/>
    <w:rsid w:val="000E347D"/>
    <w:rsid w:val="000E3E38"/>
    <w:rsid w:val="000E4FDE"/>
    <w:rsid w:val="000E5B23"/>
    <w:rsid w:val="000E5FF2"/>
    <w:rsid w:val="000F12D6"/>
    <w:rsid w:val="000F1A16"/>
    <w:rsid w:val="000F2534"/>
    <w:rsid w:val="000F2E66"/>
    <w:rsid w:val="000F3DDB"/>
    <w:rsid w:val="000F4D25"/>
    <w:rsid w:val="000F7D27"/>
    <w:rsid w:val="001032D0"/>
    <w:rsid w:val="001077EF"/>
    <w:rsid w:val="00110C6A"/>
    <w:rsid w:val="00111F24"/>
    <w:rsid w:val="00113DEF"/>
    <w:rsid w:val="0012146D"/>
    <w:rsid w:val="0012200E"/>
    <w:rsid w:val="00124E9A"/>
    <w:rsid w:val="00124F69"/>
    <w:rsid w:val="00125417"/>
    <w:rsid w:val="00126115"/>
    <w:rsid w:val="00127CA6"/>
    <w:rsid w:val="001314D5"/>
    <w:rsid w:val="0013599F"/>
    <w:rsid w:val="00136E44"/>
    <w:rsid w:val="00137F6B"/>
    <w:rsid w:val="001401F1"/>
    <w:rsid w:val="00142083"/>
    <w:rsid w:val="0014276E"/>
    <w:rsid w:val="00143205"/>
    <w:rsid w:val="00143ACE"/>
    <w:rsid w:val="00143E56"/>
    <w:rsid w:val="00144064"/>
    <w:rsid w:val="00146217"/>
    <w:rsid w:val="00146AB6"/>
    <w:rsid w:val="00147168"/>
    <w:rsid w:val="00150715"/>
    <w:rsid w:val="00150A12"/>
    <w:rsid w:val="001519CC"/>
    <w:rsid w:val="001530DA"/>
    <w:rsid w:val="001538FB"/>
    <w:rsid w:val="001540EC"/>
    <w:rsid w:val="001552FD"/>
    <w:rsid w:val="0015719A"/>
    <w:rsid w:val="001629D2"/>
    <w:rsid w:val="00164912"/>
    <w:rsid w:val="00166BC7"/>
    <w:rsid w:val="00167FD3"/>
    <w:rsid w:val="001766BB"/>
    <w:rsid w:val="00176BF5"/>
    <w:rsid w:val="00177392"/>
    <w:rsid w:val="00184158"/>
    <w:rsid w:val="00184A55"/>
    <w:rsid w:val="00184FF5"/>
    <w:rsid w:val="001858E3"/>
    <w:rsid w:val="00185DAE"/>
    <w:rsid w:val="0018615C"/>
    <w:rsid w:val="00187480"/>
    <w:rsid w:val="00187C6E"/>
    <w:rsid w:val="00192FCA"/>
    <w:rsid w:val="00194433"/>
    <w:rsid w:val="00194F31"/>
    <w:rsid w:val="00195A59"/>
    <w:rsid w:val="00197F02"/>
    <w:rsid w:val="001A001A"/>
    <w:rsid w:val="001A00E6"/>
    <w:rsid w:val="001A0FD0"/>
    <w:rsid w:val="001A156C"/>
    <w:rsid w:val="001A160D"/>
    <w:rsid w:val="001A34DF"/>
    <w:rsid w:val="001A64DC"/>
    <w:rsid w:val="001A6CDC"/>
    <w:rsid w:val="001A6DDD"/>
    <w:rsid w:val="001B0773"/>
    <w:rsid w:val="001B136F"/>
    <w:rsid w:val="001B2C4A"/>
    <w:rsid w:val="001B321D"/>
    <w:rsid w:val="001B6109"/>
    <w:rsid w:val="001C01F9"/>
    <w:rsid w:val="001C0FED"/>
    <w:rsid w:val="001C1EE7"/>
    <w:rsid w:val="001C5484"/>
    <w:rsid w:val="001C60D3"/>
    <w:rsid w:val="001C6657"/>
    <w:rsid w:val="001C67D5"/>
    <w:rsid w:val="001D0F55"/>
    <w:rsid w:val="001D102D"/>
    <w:rsid w:val="001D1C33"/>
    <w:rsid w:val="001D2259"/>
    <w:rsid w:val="001D2D35"/>
    <w:rsid w:val="001D2F2A"/>
    <w:rsid w:val="001D3435"/>
    <w:rsid w:val="001D34E7"/>
    <w:rsid w:val="001D55D7"/>
    <w:rsid w:val="001D5E6A"/>
    <w:rsid w:val="001D7D1F"/>
    <w:rsid w:val="001D7F7C"/>
    <w:rsid w:val="001E01FB"/>
    <w:rsid w:val="001E1A7A"/>
    <w:rsid w:val="001E1F93"/>
    <w:rsid w:val="001E25AA"/>
    <w:rsid w:val="001E2F91"/>
    <w:rsid w:val="001E35C2"/>
    <w:rsid w:val="001E6D4C"/>
    <w:rsid w:val="001F2D31"/>
    <w:rsid w:val="001F4B4B"/>
    <w:rsid w:val="001F4D5D"/>
    <w:rsid w:val="001F6C36"/>
    <w:rsid w:val="001F6E97"/>
    <w:rsid w:val="002000F4"/>
    <w:rsid w:val="00200588"/>
    <w:rsid w:val="00207BB3"/>
    <w:rsid w:val="00207DF2"/>
    <w:rsid w:val="00211201"/>
    <w:rsid w:val="0021269E"/>
    <w:rsid w:val="00213328"/>
    <w:rsid w:val="00215298"/>
    <w:rsid w:val="00215A37"/>
    <w:rsid w:val="00215FED"/>
    <w:rsid w:val="002165F0"/>
    <w:rsid w:val="00216963"/>
    <w:rsid w:val="0021705A"/>
    <w:rsid w:val="0021752B"/>
    <w:rsid w:val="00217A2B"/>
    <w:rsid w:val="002209B7"/>
    <w:rsid w:val="002215D8"/>
    <w:rsid w:val="00221865"/>
    <w:rsid w:val="00225D62"/>
    <w:rsid w:val="002264DB"/>
    <w:rsid w:val="00227CF5"/>
    <w:rsid w:val="002314D6"/>
    <w:rsid w:val="0023185E"/>
    <w:rsid w:val="00231B8F"/>
    <w:rsid w:val="00236367"/>
    <w:rsid w:val="00240670"/>
    <w:rsid w:val="00240D27"/>
    <w:rsid w:val="00240EF7"/>
    <w:rsid w:val="00242FC7"/>
    <w:rsid w:val="00243C56"/>
    <w:rsid w:val="00247C85"/>
    <w:rsid w:val="0025009F"/>
    <w:rsid w:val="00250EA2"/>
    <w:rsid w:val="00252406"/>
    <w:rsid w:val="00252509"/>
    <w:rsid w:val="002539F3"/>
    <w:rsid w:val="002567B6"/>
    <w:rsid w:val="00257BFF"/>
    <w:rsid w:val="00260469"/>
    <w:rsid w:val="002604C2"/>
    <w:rsid w:val="00261766"/>
    <w:rsid w:val="00264002"/>
    <w:rsid w:val="002648EA"/>
    <w:rsid w:val="00265424"/>
    <w:rsid w:val="00265B7B"/>
    <w:rsid w:val="0026629A"/>
    <w:rsid w:val="00266635"/>
    <w:rsid w:val="002666D2"/>
    <w:rsid w:val="00266DF9"/>
    <w:rsid w:val="002679A1"/>
    <w:rsid w:val="002700A1"/>
    <w:rsid w:val="00270EBF"/>
    <w:rsid w:val="00272862"/>
    <w:rsid w:val="0027407D"/>
    <w:rsid w:val="00274A5D"/>
    <w:rsid w:val="00276A11"/>
    <w:rsid w:val="002771EA"/>
    <w:rsid w:val="00283123"/>
    <w:rsid w:val="00284CF4"/>
    <w:rsid w:val="00286E99"/>
    <w:rsid w:val="00287CA6"/>
    <w:rsid w:val="002913B6"/>
    <w:rsid w:val="00291E96"/>
    <w:rsid w:val="00292223"/>
    <w:rsid w:val="00293536"/>
    <w:rsid w:val="002943AD"/>
    <w:rsid w:val="002978E5"/>
    <w:rsid w:val="002A0A19"/>
    <w:rsid w:val="002A23F6"/>
    <w:rsid w:val="002A2C3F"/>
    <w:rsid w:val="002A2D79"/>
    <w:rsid w:val="002A5C29"/>
    <w:rsid w:val="002A76D5"/>
    <w:rsid w:val="002B0135"/>
    <w:rsid w:val="002B1E58"/>
    <w:rsid w:val="002B3870"/>
    <w:rsid w:val="002B5277"/>
    <w:rsid w:val="002B56BC"/>
    <w:rsid w:val="002C01EF"/>
    <w:rsid w:val="002C53C1"/>
    <w:rsid w:val="002C632E"/>
    <w:rsid w:val="002C70EC"/>
    <w:rsid w:val="002C77DA"/>
    <w:rsid w:val="002C798C"/>
    <w:rsid w:val="002D032D"/>
    <w:rsid w:val="002D04E0"/>
    <w:rsid w:val="002D0715"/>
    <w:rsid w:val="002D418E"/>
    <w:rsid w:val="002D4E26"/>
    <w:rsid w:val="002E648C"/>
    <w:rsid w:val="002E6952"/>
    <w:rsid w:val="002F194A"/>
    <w:rsid w:val="002F2940"/>
    <w:rsid w:val="002F3850"/>
    <w:rsid w:val="002F40C8"/>
    <w:rsid w:val="002F6255"/>
    <w:rsid w:val="002F66B3"/>
    <w:rsid w:val="002F6B84"/>
    <w:rsid w:val="00301CB6"/>
    <w:rsid w:val="00302AAF"/>
    <w:rsid w:val="00304A1E"/>
    <w:rsid w:val="0030581F"/>
    <w:rsid w:val="00305A87"/>
    <w:rsid w:val="00310AB3"/>
    <w:rsid w:val="00311DB6"/>
    <w:rsid w:val="00312962"/>
    <w:rsid w:val="00312D73"/>
    <w:rsid w:val="00312DFC"/>
    <w:rsid w:val="0031382C"/>
    <w:rsid w:val="00317A8E"/>
    <w:rsid w:val="00321468"/>
    <w:rsid w:val="0032169A"/>
    <w:rsid w:val="003216B7"/>
    <w:rsid w:val="003221DB"/>
    <w:rsid w:val="0032244F"/>
    <w:rsid w:val="0032303A"/>
    <w:rsid w:val="00323E6B"/>
    <w:rsid w:val="00326325"/>
    <w:rsid w:val="00326576"/>
    <w:rsid w:val="003268E1"/>
    <w:rsid w:val="00330AAB"/>
    <w:rsid w:val="00330E3D"/>
    <w:rsid w:val="00334AF8"/>
    <w:rsid w:val="00336C93"/>
    <w:rsid w:val="00336EA3"/>
    <w:rsid w:val="003430FC"/>
    <w:rsid w:val="00344617"/>
    <w:rsid w:val="003448A9"/>
    <w:rsid w:val="0034719F"/>
    <w:rsid w:val="00351811"/>
    <w:rsid w:val="00351F2B"/>
    <w:rsid w:val="003524CF"/>
    <w:rsid w:val="00354118"/>
    <w:rsid w:val="0035428A"/>
    <w:rsid w:val="003550A1"/>
    <w:rsid w:val="00356735"/>
    <w:rsid w:val="00357284"/>
    <w:rsid w:val="00361A85"/>
    <w:rsid w:val="00362F59"/>
    <w:rsid w:val="00363ED2"/>
    <w:rsid w:val="00364169"/>
    <w:rsid w:val="00364F03"/>
    <w:rsid w:val="00365261"/>
    <w:rsid w:val="00366204"/>
    <w:rsid w:val="00370A31"/>
    <w:rsid w:val="00370F48"/>
    <w:rsid w:val="0037451F"/>
    <w:rsid w:val="00377D55"/>
    <w:rsid w:val="00377F39"/>
    <w:rsid w:val="00377F50"/>
    <w:rsid w:val="003819EC"/>
    <w:rsid w:val="00381BC6"/>
    <w:rsid w:val="00382559"/>
    <w:rsid w:val="003825FA"/>
    <w:rsid w:val="003830A6"/>
    <w:rsid w:val="003832FA"/>
    <w:rsid w:val="00383F3E"/>
    <w:rsid w:val="003841F6"/>
    <w:rsid w:val="00385517"/>
    <w:rsid w:val="00385A84"/>
    <w:rsid w:val="003871C0"/>
    <w:rsid w:val="00387283"/>
    <w:rsid w:val="003872EB"/>
    <w:rsid w:val="00390A36"/>
    <w:rsid w:val="00390F47"/>
    <w:rsid w:val="003928AC"/>
    <w:rsid w:val="00392BBE"/>
    <w:rsid w:val="00392D90"/>
    <w:rsid w:val="00393488"/>
    <w:rsid w:val="003934AF"/>
    <w:rsid w:val="00396014"/>
    <w:rsid w:val="00397A42"/>
    <w:rsid w:val="00397E34"/>
    <w:rsid w:val="003A14CF"/>
    <w:rsid w:val="003A18D2"/>
    <w:rsid w:val="003A393F"/>
    <w:rsid w:val="003A3E44"/>
    <w:rsid w:val="003A46DE"/>
    <w:rsid w:val="003A6737"/>
    <w:rsid w:val="003A786C"/>
    <w:rsid w:val="003B085C"/>
    <w:rsid w:val="003B0B94"/>
    <w:rsid w:val="003B31B4"/>
    <w:rsid w:val="003B5F17"/>
    <w:rsid w:val="003B7A93"/>
    <w:rsid w:val="003B7E54"/>
    <w:rsid w:val="003C33F3"/>
    <w:rsid w:val="003C4895"/>
    <w:rsid w:val="003C5918"/>
    <w:rsid w:val="003D1001"/>
    <w:rsid w:val="003D14E9"/>
    <w:rsid w:val="003D1C6C"/>
    <w:rsid w:val="003D2081"/>
    <w:rsid w:val="003D22FC"/>
    <w:rsid w:val="003D2690"/>
    <w:rsid w:val="003D26C1"/>
    <w:rsid w:val="003D3520"/>
    <w:rsid w:val="003D595E"/>
    <w:rsid w:val="003D76AA"/>
    <w:rsid w:val="003D7B76"/>
    <w:rsid w:val="003D7C1F"/>
    <w:rsid w:val="003E0883"/>
    <w:rsid w:val="003E1164"/>
    <w:rsid w:val="003E2186"/>
    <w:rsid w:val="003E4342"/>
    <w:rsid w:val="003E5BCC"/>
    <w:rsid w:val="003E6AD4"/>
    <w:rsid w:val="003E7C0A"/>
    <w:rsid w:val="003F1475"/>
    <w:rsid w:val="003F14A5"/>
    <w:rsid w:val="003F16DF"/>
    <w:rsid w:val="003F23D3"/>
    <w:rsid w:val="003F29C7"/>
    <w:rsid w:val="003F2C29"/>
    <w:rsid w:val="003F31D1"/>
    <w:rsid w:val="003F401A"/>
    <w:rsid w:val="003F4D49"/>
    <w:rsid w:val="003F501D"/>
    <w:rsid w:val="003F5550"/>
    <w:rsid w:val="003F5B49"/>
    <w:rsid w:val="003F7165"/>
    <w:rsid w:val="00404536"/>
    <w:rsid w:val="00406612"/>
    <w:rsid w:val="004069C1"/>
    <w:rsid w:val="004074E3"/>
    <w:rsid w:val="00410112"/>
    <w:rsid w:val="00415BAA"/>
    <w:rsid w:val="0041723A"/>
    <w:rsid w:val="00424AD3"/>
    <w:rsid w:val="00426456"/>
    <w:rsid w:val="00430356"/>
    <w:rsid w:val="0043090E"/>
    <w:rsid w:val="004340AA"/>
    <w:rsid w:val="00434960"/>
    <w:rsid w:val="00436335"/>
    <w:rsid w:val="00441774"/>
    <w:rsid w:val="004420A8"/>
    <w:rsid w:val="00443DC2"/>
    <w:rsid w:val="00443F81"/>
    <w:rsid w:val="004444CC"/>
    <w:rsid w:val="004446B9"/>
    <w:rsid w:val="0044696B"/>
    <w:rsid w:val="00446F92"/>
    <w:rsid w:val="00451871"/>
    <w:rsid w:val="00452968"/>
    <w:rsid w:val="0045490B"/>
    <w:rsid w:val="00454C7F"/>
    <w:rsid w:val="00457C96"/>
    <w:rsid w:val="004653EB"/>
    <w:rsid w:val="00465864"/>
    <w:rsid w:val="0046590E"/>
    <w:rsid w:val="00473AA6"/>
    <w:rsid w:val="00474940"/>
    <w:rsid w:val="00481424"/>
    <w:rsid w:val="004834D1"/>
    <w:rsid w:val="00487A12"/>
    <w:rsid w:val="00490B28"/>
    <w:rsid w:val="00490E9C"/>
    <w:rsid w:val="0049197E"/>
    <w:rsid w:val="004922D5"/>
    <w:rsid w:val="00494E1A"/>
    <w:rsid w:val="004955C2"/>
    <w:rsid w:val="004965F7"/>
    <w:rsid w:val="0049718E"/>
    <w:rsid w:val="00497677"/>
    <w:rsid w:val="004A1CAA"/>
    <w:rsid w:val="004A2AA4"/>
    <w:rsid w:val="004A44AB"/>
    <w:rsid w:val="004A4BA2"/>
    <w:rsid w:val="004A532F"/>
    <w:rsid w:val="004A5BEF"/>
    <w:rsid w:val="004A70BF"/>
    <w:rsid w:val="004B0F6E"/>
    <w:rsid w:val="004B587A"/>
    <w:rsid w:val="004B61A8"/>
    <w:rsid w:val="004C0AFA"/>
    <w:rsid w:val="004C3C90"/>
    <w:rsid w:val="004C4E2B"/>
    <w:rsid w:val="004C4FA1"/>
    <w:rsid w:val="004C701A"/>
    <w:rsid w:val="004C7899"/>
    <w:rsid w:val="004C7C95"/>
    <w:rsid w:val="004D1AE4"/>
    <w:rsid w:val="004D2E7D"/>
    <w:rsid w:val="004D2EA7"/>
    <w:rsid w:val="004D7D95"/>
    <w:rsid w:val="004E1FB5"/>
    <w:rsid w:val="004E28CA"/>
    <w:rsid w:val="004E659C"/>
    <w:rsid w:val="004E71B3"/>
    <w:rsid w:val="004E786E"/>
    <w:rsid w:val="004E7C41"/>
    <w:rsid w:val="004F0F6C"/>
    <w:rsid w:val="004F142A"/>
    <w:rsid w:val="004F2141"/>
    <w:rsid w:val="004F3A40"/>
    <w:rsid w:val="004F4D83"/>
    <w:rsid w:val="004F6B65"/>
    <w:rsid w:val="004F6C0C"/>
    <w:rsid w:val="004F7473"/>
    <w:rsid w:val="004F7782"/>
    <w:rsid w:val="00500BF5"/>
    <w:rsid w:val="0050334F"/>
    <w:rsid w:val="00503FB9"/>
    <w:rsid w:val="005117A1"/>
    <w:rsid w:val="00512643"/>
    <w:rsid w:val="00514BEF"/>
    <w:rsid w:val="00515459"/>
    <w:rsid w:val="00515BE9"/>
    <w:rsid w:val="00516099"/>
    <w:rsid w:val="00520D6A"/>
    <w:rsid w:val="005223BB"/>
    <w:rsid w:val="00522A35"/>
    <w:rsid w:val="00525E72"/>
    <w:rsid w:val="00526381"/>
    <w:rsid w:val="005267FE"/>
    <w:rsid w:val="005272B6"/>
    <w:rsid w:val="00530438"/>
    <w:rsid w:val="0053232E"/>
    <w:rsid w:val="0053290F"/>
    <w:rsid w:val="00532CFE"/>
    <w:rsid w:val="005338A6"/>
    <w:rsid w:val="00534265"/>
    <w:rsid w:val="00534BFC"/>
    <w:rsid w:val="00534C26"/>
    <w:rsid w:val="0053562E"/>
    <w:rsid w:val="0053633B"/>
    <w:rsid w:val="0053755E"/>
    <w:rsid w:val="00542584"/>
    <w:rsid w:val="005431A1"/>
    <w:rsid w:val="0054343E"/>
    <w:rsid w:val="005456D0"/>
    <w:rsid w:val="00546427"/>
    <w:rsid w:val="00546B0C"/>
    <w:rsid w:val="00547DF5"/>
    <w:rsid w:val="005528BF"/>
    <w:rsid w:val="00553B0F"/>
    <w:rsid w:val="00555118"/>
    <w:rsid w:val="00555B8C"/>
    <w:rsid w:val="00557816"/>
    <w:rsid w:val="00560775"/>
    <w:rsid w:val="00561493"/>
    <w:rsid w:val="005616A7"/>
    <w:rsid w:val="00561809"/>
    <w:rsid w:val="00564A5F"/>
    <w:rsid w:val="00564B86"/>
    <w:rsid w:val="00565EC5"/>
    <w:rsid w:val="00570893"/>
    <w:rsid w:val="00571DCE"/>
    <w:rsid w:val="005724E2"/>
    <w:rsid w:val="00573F3D"/>
    <w:rsid w:val="0057436F"/>
    <w:rsid w:val="0057473E"/>
    <w:rsid w:val="00575587"/>
    <w:rsid w:val="0058027C"/>
    <w:rsid w:val="00580F27"/>
    <w:rsid w:val="00581915"/>
    <w:rsid w:val="00581BA2"/>
    <w:rsid w:val="00584879"/>
    <w:rsid w:val="005903B1"/>
    <w:rsid w:val="0059098C"/>
    <w:rsid w:val="005918B1"/>
    <w:rsid w:val="00591CC8"/>
    <w:rsid w:val="0059336D"/>
    <w:rsid w:val="005952D6"/>
    <w:rsid w:val="00597757"/>
    <w:rsid w:val="005A04A3"/>
    <w:rsid w:val="005A1A44"/>
    <w:rsid w:val="005A22F6"/>
    <w:rsid w:val="005A39AF"/>
    <w:rsid w:val="005A4161"/>
    <w:rsid w:val="005A4B7C"/>
    <w:rsid w:val="005B1ABB"/>
    <w:rsid w:val="005B2BD9"/>
    <w:rsid w:val="005B3513"/>
    <w:rsid w:val="005B585C"/>
    <w:rsid w:val="005B59F8"/>
    <w:rsid w:val="005B5A8B"/>
    <w:rsid w:val="005B5C2A"/>
    <w:rsid w:val="005B7004"/>
    <w:rsid w:val="005C1701"/>
    <w:rsid w:val="005C3602"/>
    <w:rsid w:val="005C4B41"/>
    <w:rsid w:val="005C7267"/>
    <w:rsid w:val="005C7683"/>
    <w:rsid w:val="005D0B1C"/>
    <w:rsid w:val="005D0D24"/>
    <w:rsid w:val="005D1D57"/>
    <w:rsid w:val="005D31F1"/>
    <w:rsid w:val="005D383C"/>
    <w:rsid w:val="005D5450"/>
    <w:rsid w:val="005D5EE4"/>
    <w:rsid w:val="005D6548"/>
    <w:rsid w:val="005E0D01"/>
    <w:rsid w:val="005E11A2"/>
    <w:rsid w:val="005E13FD"/>
    <w:rsid w:val="005E1FC0"/>
    <w:rsid w:val="005E2E2B"/>
    <w:rsid w:val="005E69C9"/>
    <w:rsid w:val="005E7F36"/>
    <w:rsid w:val="005F2A1E"/>
    <w:rsid w:val="005F57E6"/>
    <w:rsid w:val="006003C1"/>
    <w:rsid w:val="00603154"/>
    <w:rsid w:val="00603C01"/>
    <w:rsid w:val="0060550A"/>
    <w:rsid w:val="00605632"/>
    <w:rsid w:val="006059F8"/>
    <w:rsid w:val="006070D8"/>
    <w:rsid w:val="00607AE0"/>
    <w:rsid w:val="00610017"/>
    <w:rsid w:val="00610E06"/>
    <w:rsid w:val="00610EA1"/>
    <w:rsid w:val="00611852"/>
    <w:rsid w:val="006122ED"/>
    <w:rsid w:val="006126C7"/>
    <w:rsid w:val="006167F8"/>
    <w:rsid w:val="00616A50"/>
    <w:rsid w:val="00616FEF"/>
    <w:rsid w:val="0062031A"/>
    <w:rsid w:val="00622802"/>
    <w:rsid w:val="0062294C"/>
    <w:rsid w:val="006246D0"/>
    <w:rsid w:val="00624F7E"/>
    <w:rsid w:val="00626AC1"/>
    <w:rsid w:val="00627BBB"/>
    <w:rsid w:val="00630B0D"/>
    <w:rsid w:val="00634A90"/>
    <w:rsid w:val="006352AF"/>
    <w:rsid w:val="006355D0"/>
    <w:rsid w:val="00635C0E"/>
    <w:rsid w:val="00636441"/>
    <w:rsid w:val="006376DB"/>
    <w:rsid w:val="00640D98"/>
    <w:rsid w:val="006420D9"/>
    <w:rsid w:val="006448D8"/>
    <w:rsid w:val="0064548C"/>
    <w:rsid w:val="006464B0"/>
    <w:rsid w:val="006469AA"/>
    <w:rsid w:val="00646E04"/>
    <w:rsid w:val="00647613"/>
    <w:rsid w:val="00647DD2"/>
    <w:rsid w:val="00651244"/>
    <w:rsid w:val="00652A6E"/>
    <w:rsid w:val="00653955"/>
    <w:rsid w:val="00654CF2"/>
    <w:rsid w:val="00655F57"/>
    <w:rsid w:val="00656133"/>
    <w:rsid w:val="006579C2"/>
    <w:rsid w:val="0066156A"/>
    <w:rsid w:val="006644D7"/>
    <w:rsid w:val="00665553"/>
    <w:rsid w:val="00665F47"/>
    <w:rsid w:val="00670216"/>
    <w:rsid w:val="00670584"/>
    <w:rsid w:val="00670B54"/>
    <w:rsid w:val="0067479F"/>
    <w:rsid w:val="00674F38"/>
    <w:rsid w:val="00676482"/>
    <w:rsid w:val="006806CE"/>
    <w:rsid w:val="006808BA"/>
    <w:rsid w:val="00680BE0"/>
    <w:rsid w:val="00681765"/>
    <w:rsid w:val="0068190E"/>
    <w:rsid w:val="00682874"/>
    <w:rsid w:val="006830A4"/>
    <w:rsid w:val="006847AE"/>
    <w:rsid w:val="006A0153"/>
    <w:rsid w:val="006A1AEF"/>
    <w:rsid w:val="006A28FE"/>
    <w:rsid w:val="006A2FED"/>
    <w:rsid w:val="006A3181"/>
    <w:rsid w:val="006A4F4D"/>
    <w:rsid w:val="006A6534"/>
    <w:rsid w:val="006A6988"/>
    <w:rsid w:val="006A6C36"/>
    <w:rsid w:val="006B36D6"/>
    <w:rsid w:val="006B4A05"/>
    <w:rsid w:val="006B55D4"/>
    <w:rsid w:val="006B5740"/>
    <w:rsid w:val="006B6FD6"/>
    <w:rsid w:val="006B7787"/>
    <w:rsid w:val="006C03EA"/>
    <w:rsid w:val="006C227C"/>
    <w:rsid w:val="006C6FE2"/>
    <w:rsid w:val="006C79BB"/>
    <w:rsid w:val="006C7CBF"/>
    <w:rsid w:val="006D25B2"/>
    <w:rsid w:val="006D4E8A"/>
    <w:rsid w:val="006D5688"/>
    <w:rsid w:val="006E0286"/>
    <w:rsid w:val="006E06A4"/>
    <w:rsid w:val="006E1F10"/>
    <w:rsid w:val="006E45C5"/>
    <w:rsid w:val="006E6252"/>
    <w:rsid w:val="006E749E"/>
    <w:rsid w:val="006F0981"/>
    <w:rsid w:val="006F0CD2"/>
    <w:rsid w:val="006F2CF2"/>
    <w:rsid w:val="006F77B9"/>
    <w:rsid w:val="00700CA3"/>
    <w:rsid w:val="007052CB"/>
    <w:rsid w:val="0070553E"/>
    <w:rsid w:val="00706362"/>
    <w:rsid w:val="00711ABE"/>
    <w:rsid w:val="00712075"/>
    <w:rsid w:val="00715920"/>
    <w:rsid w:val="0071632F"/>
    <w:rsid w:val="00717400"/>
    <w:rsid w:val="007203BD"/>
    <w:rsid w:val="00724899"/>
    <w:rsid w:val="007250BF"/>
    <w:rsid w:val="007250CB"/>
    <w:rsid w:val="00725982"/>
    <w:rsid w:val="00734B20"/>
    <w:rsid w:val="00737193"/>
    <w:rsid w:val="0074157A"/>
    <w:rsid w:val="00742223"/>
    <w:rsid w:val="00745FDA"/>
    <w:rsid w:val="0074797F"/>
    <w:rsid w:val="00755FBE"/>
    <w:rsid w:val="00756C85"/>
    <w:rsid w:val="00762B73"/>
    <w:rsid w:val="0076389C"/>
    <w:rsid w:val="00766148"/>
    <w:rsid w:val="007670CB"/>
    <w:rsid w:val="007717CA"/>
    <w:rsid w:val="0077305A"/>
    <w:rsid w:val="00774B34"/>
    <w:rsid w:val="00774F2A"/>
    <w:rsid w:val="007760A7"/>
    <w:rsid w:val="00776362"/>
    <w:rsid w:val="0078026A"/>
    <w:rsid w:val="007817BC"/>
    <w:rsid w:val="007837D4"/>
    <w:rsid w:val="0078480B"/>
    <w:rsid w:val="00785E99"/>
    <w:rsid w:val="0078765B"/>
    <w:rsid w:val="00787F8F"/>
    <w:rsid w:val="007907FF"/>
    <w:rsid w:val="00791683"/>
    <w:rsid w:val="00792CA6"/>
    <w:rsid w:val="00795343"/>
    <w:rsid w:val="00796E92"/>
    <w:rsid w:val="007A024A"/>
    <w:rsid w:val="007A224E"/>
    <w:rsid w:val="007A22C8"/>
    <w:rsid w:val="007A5BAE"/>
    <w:rsid w:val="007B0EE4"/>
    <w:rsid w:val="007B162B"/>
    <w:rsid w:val="007B3AC7"/>
    <w:rsid w:val="007B5C4B"/>
    <w:rsid w:val="007B5D65"/>
    <w:rsid w:val="007B6603"/>
    <w:rsid w:val="007B7B65"/>
    <w:rsid w:val="007C0514"/>
    <w:rsid w:val="007C442A"/>
    <w:rsid w:val="007C7D25"/>
    <w:rsid w:val="007C7D4A"/>
    <w:rsid w:val="007D03E4"/>
    <w:rsid w:val="007D054E"/>
    <w:rsid w:val="007D0BBB"/>
    <w:rsid w:val="007D11AC"/>
    <w:rsid w:val="007D2761"/>
    <w:rsid w:val="007D5D9E"/>
    <w:rsid w:val="007D72E2"/>
    <w:rsid w:val="007E0096"/>
    <w:rsid w:val="007E1884"/>
    <w:rsid w:val="007E199A"/>
    <w:rsid w:val="007E2957"/>
    <w:rsid w:val="007E388C"/>
    <w:rsid w:val="007E54E8"/>
    <w:rsid w:val="007E5EA7"/>
    <w:rsid w:val="007E6BF5"/>
    <w:rsid w:val="007E7E77"/>
    <w:rsid w:val="007F039D"/>
    <w:rsid w:val="007F08A5"/>
    <w:rsid w:val="007F0D64"/>
    <w:rsid w:val="007F38B1"/>
    <w:rsid w:val="007F4858"/>
    <w:rsid w:val="007F4B66"/>
    <w:rsid w:val="007F61E1"/>
    <w:rsid w:val="007F752D"/>
    <w:rsid w:val="0080023E"/>
    <w:rsid w:val="008043A8"/>
    <w:rsid w:val="00804682"/>
    <w:rsid w:val="00804C88"/>
    <w:rsid w:val="0080616E"/>
    <w:rsid w:val="0080640C"/>
    <w:rsid w:val="008069E5"/>
    <w:rsid w:val="00806B89"/>
    <w:rsid w:val="008079A5"/>
    <w:rsid w:val="0081146F"/>
    <w:rsid w:val="00812039"/>
    <w:rsid w:val="008127AC"/>
    <w:rsid w:val="00812E7A"/>
    <w:rsid w:val="00814095"/>
    <w:rsid w:val="00814D7B"/>
    <w:rsid w:val="00820470"/>
    <w:rsid w:val="008216CB"/>
    <w:rsid w:val="00821BE1"/>
    <w:rsid w:val="008261F4"/>
    <w:rsid w:val="00826C5B"/>
    <w:rsid w:val="00830716"/>
    <w:rsid w:val="00830D5F"/>
    <w:rsid w:val="008314DA"/>
    <w:rsid w:val="00835230"/>
    <w:rsid w:val="0084093C"/>
    <w:rsid w:val="00841181"/>
    <w:rsid w:val="008417A6"/>
    <w:rsid w:val="00842DF1"/>
    <w:rsid w:val="00842E19"/>
    <w:rsid w:val="00842FC4"/>
    <w:rsid w:val="00843B19"/>
    <w:rsid w:val="0084619F"/>
    <w:rsid w:val="00846DF8"/>
    <w:rsid w:val="008473B7"/>
    <w:rsid w:val="00850C5E"/>
    <w:rsid w:val="00850DF0"/>
    <w:rsid w:val="0085274D"/>
    <w:rsid w:val="00853136"/>
    <w:rsid w:val="00853CA8"/>
    <w:rsid w:val="00854BD8"/>
    <w:rsid w:val="00855550"/>
    <w:rsid w:val="00857DC4"/>
    <w:rsid w:val="00860C60"/>
    <w:rsid w:val="00861020"/>
    <w:rsid w:val="0086216D"/>
    <w:rsid w:val="008643A4"/>
    <w:rsid w:val="00864969"/>
    <w:rsid w:val="008650DB"/>
    <w:rsid w:val="00866FC2"/>
    <w:rsid w:val="00867EF0"/>
    <w:rsid w:val="00870AC0"/>
    <w:rsid w:val="00874730"/>
    <w:rsid w:val="00876162"/>
    <w:rsid w:val="00876301"/>
    <w:rsid w:val="00877202"/>
    <w:rsid w:val="00877D2C"/>
    <w:rsid w:val="00882B66"/>
    <w:rsid w:val="008831AF"/>
    <w:rsid w:val="00884214"/>
    <w:rsid w:val="00885F9B"/>
    <w:rsid w:val="008867C7"/>
    <w:rsid w:val="008867CA"/>
    <w:rsid w:val="00887628"/>
    <w:rsid w:val="00891BB4"/>
    <w:rsid w:val="008933C0"/>
    <w:rsid w:val="00893AA9"/>
    <w:rsid w:val="0089632B"/>
    <w:rsid w:val="00896DB3"/>
    <w:rsid w:val="008A126F"/>
    <w:rsid w:val="008A4AD1"/>
    <w:rsid w:val="008A5D7B"/>
    <w:rsid w:val="008A698D"/>
    <w:rsid w:val="008B1883"/>
    <w:rsid w:val="008B4632"/>
    <w:rsid w:val="008B6E3D"/>
    <w:rsid w:val="008C045D"/>
    <w:rsid w:val="008C1992"/>
    <w:rsid w:val="008C1B51"/>
    <w:rsid w:val="008C23FE"/>
    <w:rsid w:val="008C69E6"/>
    <w:rsid w:val="008D16A5"/>
    <w:rsid w:val="008D1DA7"/>
    <w:rsid w:val="008D633A"/>
    <w:rsid w:val="008D6961"/>
    <w:rsid w:val="008D6D70"/>
    <w:rsid w:val="008D786E"/>
    <w:rsid w:val="008E32A6"/>
    <w:rsid w:val="008E49CD"/>
    <w:rsid w:val="008E4C18"/>
    <w:rsid w:val="008E557D"/>
    <w:rsid w:val="008F0628"/>
    <w:rsid w:val="008F1BDE"/>
    <w:rsid w:val="008F4886"/>
    <w:rsid w:val="008F4BF5"/>
    <w:rsid w:val="008F56F5"/>
    <w:rsid w:val="009010EC"/>
    <w:rsid w:val="00902282"/>
    <w:rsid w:val="00906764"/>
    <w:rsid w:val="00907E0F"/>
    <w:rsid w:val="009116D2"/>
    <w:rsid w:val="009117E6"/>
    <w:rsid w:val="00911E46"/>
    <w:rsid w:val="009138BD"/>
    <w:rsid w:val="00913B6D"/>
    <w:rsid w:val="00914E8A"/>
    <w:rsid w:val="00916EA4"/>
    <w:rsid w:val="009177CE"/>
    <w:rsid w:val="00921DD1"/>
    <w:rsid w:val="009221FF"/>
    <w:rsid w:val="00922B98"/>
    <w:rsid w:val="009230E3"/>
    <w:rsid w:val="00923B4C"/>
    <w:rsid w:val="00923CB4"/>
    <w:rsid w:val="00924283"/>
    <w:rsid w:val="0092506F"/>
    <w:rsid w:val="009251DA"/>
    <w:rsid w:val="009275C0"/>
    <w:rsid w:val="009313C3"/>
    <w:rsid w:val="00931BA3"/>
    <w:rsid w:val="00932E94"/>
    <w:rsid w:val="00935925"/>
    <w:rsid w:val="00940CAB"/>
    <w:rsid w:val="00940DF7"/>
    <w:rsid w:val="009417AE"/>
    <w:rsid w:val="009426DB"/>
    <w:rsid w:val="00942B18"/>
    <w:rsid w:val="00943DFE"/>
    <w:rsid w:val="00943E74"/>
    <w:rsid w:val="0094440D"/>
    <w:rsid w:val="009465E6"/>
    <w:rsid w:val="00951090"/>
    <w:rsid w:val="00951CD9"/>
    <w:rsid w:val="00952729"/>
    <w:rsid w:val="0095299C"/>
    <w:rsid w:val="009531E7"/>
    <w:rsid w:val="00954BDE"/>
    <w:rsid w:val="009556FA"/>
    <w:rsid w:val="009562DA"/>
    <w:rsid w:val="0095735E"/>
    <w:rsid w:val="009605EF"/>
    <w:rsid w:val="00963905"/>
    <w:rsid w:val="0096487D"/>
    <w:rsid w:val="00964BA0"/>
    <w:rsid w:val="009651A2"/>
    <w:rsid w:val="009665CD"/>
    <w:rsid w:val="009671E0"/>
    <w:rsid w:val="00967447"/>
    <w:rsid w:val="009712F2"/>
    <w:rsid w:val="00973374"/>
    <w:rsid w:val="00975DD5"/>
    <w:rsid w:val="00976730"/>
    <w:rsid w:val="0098035B"/>
    <w:rsid w:val="00982F71"/>
    <w:rsid w:val="0098452C"/>
    <w:rsid w:val="00986EA8"/>
    <w:rsid w:val="00987539"/>
    <w:rsid w:val="00990ED9"/>
    <w:rsid w:val="009952B1"/>
    <w:rsid w:val="0099566C"/>
    <w:rsid w:val="00996596"/>
    <w:rsid w:val="009979BE"/>
    <w:rsid w:val="00997F86"/>
    <w:rsid w:val="009A0E61"/>
    <w:rsid w:val="009A1194"/>
    <w:rsid w:val="009A3953"/>
    <w:rsid w:val="009A76E7"/>
    <w:rsid w:val="009B2ACC"/>
    <w:rsid w:val="009B3A8B"/>
    <w:rsid w:val="009B3C70"/>
    <w:rsid w:val="009B5E80"/>
    <w:rsid w:val="009B5FB8"/>
    <w:rsid w:val="009B65EA"/>
    <w:rsid w:val="009B7AF9"/>
    <w:rsid w:val="009C0C2A"/>
    <w:rsid w:val="009C26DF"/>
    <w:rsid w:val="009C45B1"/>
    <w:rsid w:val="009C49A5"/>
    <w:rsid w:val="009C6283"/>
    <w:rsid w:val="009C6D56"/>
    <w:rsid w:val="009C7838"/>
    <w:rsid w:val="009D07A8"/>
    <w:rsid w:val="009D11E5"/>
    <w:rsid w:val="009D1513"/>
    <w:rsid w:val="009D2767"/>
    <w:rsid w:val="009D465D"/>
    <w:rsid w:val="009D4FAF"/>
    <w:rsid w:val="009D606D"/>
    <w:rsid w:val="009D72FA"/>
    <w:rsid w:val="009E001B"/>
    <w:rsid w:val="009E0285"/>
    <w:rsid w:val="009E22A0"/>
    <w:rsid w:val="009E371D"/>
    <w:rsid w:val="009E3B5C"/>
    <w:rsid w:val="009E434E"/>
    <w:rsid w:val="009E443C"/>
    <w:rsid w:val="009E5A3B"/>
    <w:rsid w:val="009E5D20"/>
    <w:rsid w:val="009E6163"/>
    <w:rsid w:val="009E741B"/>
    <w:rsid w:val="009E7997"/>
    <w:rsid w:val="009E79C9"/>
    <w:rsid w:val="009E7A83"/>
    <w:rsid w:val="009F0433"/>
    <w:rsid w:val="009F09AA"/>
    <w:rsid w:val="009F1DBD"/>
    <w:rsid w:val="009F681B"/>
    <w:rsid w:val="00A00C27"/>
    <w:rsid w:val="00A01CD7"/>
    <w:rsid w:val="00A03160"/>
    <w:rsid w:val="00A10495"/>
    <w:rsid w:val="00A10BF6"/>
    <w:rsid w:val="00A140B3"/>
    <w:rsid w:val="00A14F65"/>
    <w:rsid w:val="00A17435"/>
    <w:rsid w:val="00A20DDB"/>
    <w:rsid w:val="00A222DE"/>
    <w:rsid w:val="00A2313E"/>
    <w:rsid w:val="00A234FA"/>
    <w:rsid w:val="00A30BFC"/>
    <w:rsid w:val="00A33EE7"/>
    <w:rsid w:val="00A4108C"/>
    <w:rsid w:val="00A4186C"/>
    <w:rsid w:val="00A41ADC"/>
    <w:rsid w:val="00A43382"/>
    <w:rsid w:val="00A44CAF"/>
    <w:rsid w:val="00A46A44"/>
    <w:rsid w:val="00A537D7"/>
    <w:rsid w:val="00A5520F"/>
    <w:rsid w:val="00A559AC"/>
    <w:rsid w:val="00A563B0"/>
    <w:rsid w:val="00A57668"/>
    <w:rsid w:val="00A622E3"/>
    <w:rsid w:val="00A63C67"/>
    <w:rsid w:val="00A6625C"/>
    <w:rsid w:val="00A66ED6"/>
    <w:rsid w:val="00A6758A"/>
    <w:rsid w:val="00A6764C"/>
    <w:rsid w:val="00A73945"/>
    <w:rsid w:val="00A747E9"/>
    <w:rsid w:val="00A75443"/>
    <w:rsid w:val="00A75466"/>
    <w:rsid w:val="00A76841"/>
    <w:rsid w:val="00A77A98"/>
    <w:rsid w:val="00A808EF"/>
    <w:rsid w:val="00A8136C"/>
    <w:rsid w:val="00A823BE"/>
    <w:rsid w:val="00A835DA"/>
    <w:rsid w:val="00A8364B"/>
    <w:rsid w:val="00A857F9"/>
    <w:rsid w:val="00A86527"/>
    <w:rsid w:val="00A9375E"/>
    <w:rsid w:val="00A93AD4"/>
    <w:rsid w:val="00A95061"/>
    <w:rsid w:val="00A95F98"/>
    <w:rsid w:val="00A976E3"/>
    <w:rsid w:val="00A97B66"/>
    <w:rsid w:val="00AA1A97"/>
    <w:rsid w:val="00AA4429"/>
    <w:rsid w:val="00AA484D"/>
    <w:rsid w:val="00AA5CDB"/>
    <w:rsid w:val="00AA7655"/>
    <w:rsid w:val="00AB085B"/>
    <w:rsid w:val="00AB21AF"/>
    <w:rsid w:val="00AB26C3"/>
    <w:rsid w:val="00AB4719"/>
    <w:rsid w:val="00AB6505"/>
    <w:rsid w:val="00AB66FE"/>
    <w:rsid w:val="00AC0E46"/>
    <w:rsid w:val="00AC122D"/>
    <w:rsid w:val="00AC1FA2"/>
    <w:rsid w:val="00AC2346"/>
    <w:rsid w:val="00AC2E05"/>
    <w:rsid w:val="00AC421D"/>
    <w:rsid w:val="00AC6F1A"/>
    <w:rsid w:val="00AD213A"/>
    <w:rsid w:val="00AD226D"/>
    <w:rsid w:val="00AD355A"/>
    <w:rsid w:val="00AE0EEB"/>
    <w:rsid w:val="00AE1A99"/>
    <w:rsid w:val="00AE1E81"/>
    <w:rsid w:val="00AE3EB3"/>
    <w:rsid w:val="00AE6948"/>
    <w:rsid w:val="00AF073A"/>
    <w:rsid w:val="00AF2BD3"/>
    <w:rsid w:val="00AF478C"/>
    <w:rsid w:val="00AF5FF2"/>
    <w:rsid w:val="00AF7059"/>
    <w:rsid w:val="00AF7FE8"/>
    <w:rsid w:val="00B012BC"/>
    <w:rsid w:val="00B014A2"/>
    <w:rsid w:val="00B045E1"/>
    <w:rsid w:val="00B06063"/>
    <w:rsid w:val="00B0798E"/>
    <w:rsid w:val="00B07A79"/>
    <w:rsid w:val="00B07D79"/>
    <w:rsid w:val="00B10D84"/>
    <w:rsid w:val="00B14B11"/>
    <w:rsid w:val="00B154F7"/>
    <w:rsid w:val="00B16847"/>
    <w:rsid w:val="00B203C0"/>
    <w:rsid w:val="00B21279"/>
    <w:rsid w:val="00B22842"/>
    <w:rsid w:val="00B228A9"/>
    <w:rsid w:val="00B2321D"/>
    <w:rsid w:val="00B23649"/>
    <w:rsid w:val="00B240FF"/>
    <w:rsid w:val="00B2420A"/>
    <w:rsid w:val="00B2460D"/>
    <w:rsid w:val="00B26936"/>
    <w:rsid w:val="00B27083"/>
    <w:rsid w:val="00B30A9F"/>
    <w:rsid w:val="00B318CF"/>
    <w:rsid w:val="00B32337"/>
    <w:rsid w:val="00B3331B"/>
    <w:rsid w:val="00B3731D"/>
    <w:rsid w:val="00B43740"/>
    <w:rsid w:val="00B4391E"/>
    <w:rsid w:val="00B43BFA"/>
    <w:rsid w:val="00B444EA"/>
    <w:rsid w:val="00B45D93"/>
    <w:rsid w:val="00B4671C"/>
    <w:rsid w:val="00B46E36"/>
    <w:rsid w:val="00B47802"/>
    <w:rsid w:val="00B519EA"/>
    <w:rsid w:val="00B52AB4"/>
    <w:rsid w:val="00B54CC9"/>
    <w:rsid w:val="00B553E4"/>
    <w:rsid w:val="00B567CA"/>
    <w:rsid w:val="00B57B33"/>
    <w:rsid w:val="00B60E24"/>
    <w:rsid w:val="00B62821"/>
    <w:rsid w:val="00B62C3C"/>
    <w:rsid w:val="00B639EF"/>
    <w:rsid w:val="00B65F06"/>
    <w:rsid w:val="00B67D6B"/>
    <w:rsid w:val="00B7057F"/>
    <w:rsid w:val="00B72068"/>
    <w:rsid w:val="00B7307F"/>
    <w:rsid w:val="00B7316D"/>
    <w:rsid w:val="00B7375A"/>
    <w:rsid w:val="00B73FA3"/>
    <w:rsid w:val="00B74292"/>
    <w:rsid w:val="00B763A1"/>
    <w:rsid w:val="00B824FE"/>
    <w:rsid w:val="00B82CCE"/>
    <w:rsid w:val="00B83D07"/>
    <w:rsid w:val="00B8566A"/>
    <w:rsid w:val="00B86342"/>
    <w:rsid w:val="00B9074B"/>
    <w:rsid w:val="00B90A54"/>
    <w:rsid w:val="00B92861"/>
    <w:rsid w:val="00B92F1F"/>
    <w:rsid w:val="00B94DAE"/>
    <w:rsid w:val="00B964B2"/>
    <w:rsid w:val="00B976B0"/>
    <w:rsid w:val="00BA02F1"/>
    <w:rsid w:val="00BA1E9C"/>
    <w:rsid w:val="00BA3B9F"/>
    <w:rsid w:val="00BA4F85"/>
    <w:rsid w:val="00BB2C84"/>
    <w:rsid w:val="00BB441B"/>
    <w:rsid w:val="00BB6047"/>
    <w:rsid w:val="00BB7665"/>
    <w:rsid w:val="00BB7E50"/>
    <w:rsid w:val="00BB7F72"/>
    <w:rsid w:val="00BC0E57"/>
    <w:rsid w:val="00BC0FEC"/>
    <w:rsid w:val="00BC133F"/>
    <w:rsid w:val="00BC246B"/>
    <w:rsid w:val="00BC2ED9"/>
    <w:rsid w:val="00BC35B8"/>
    <w:rsid w:val="00BC3F25"/>
    <w:rsid w:val="00BC4630"/>
    <w:rsid w:val="00BC51E3"/>
    <w:rsid w:val="00BC72DA"/>
    <w:rsid w:val="00BD0357"/>
    <w:rsid w:val="00BD1CFA"/>
    <w:rsid w:val="00BD3257"/>
    <w:rsid w:val="00BD4158"/>
    <w:rsid w:val="00BD786C"/>
    <w:rsid w:val="00BE0B56"/>
    <w:rsid w:val="00BE0F19"/>
    <w:rsid w:val="00BE49E7"/>
    <w:rsid w:val="00BE5436"/>
    <w:rsid w:val="00BE55F2"/>
    <w:rsid w:val="00BF1937"/>
    <w:rsid w:val="00BF25B8"/>
    <w:rsid w:val="00BF5E65"/>
    <w:rsid w:val="00C00366"/>
    <w:rsid w:val="00C01F92"/>
    <w:rsid w:val="00C02954"/>
    <w:rsid w:val="00C03189"/>
    <w:rsid w:val="00C06665"/>
    <w:rsid w:val="00C07329"/>
    <w:rsid w:val="00C073AE"/>
    <w:rsid w:val="00C11028"/>
    <w:rsid w:val="00C11230"/>
    <w:rsid w:val="00C121C0"/>
    <w:rsid w:val="00C13669"/>
    <w:rsid w:val="00C15FAF"/>
    <w:rsid w:val="00C168DC"/>
    <w:rsid w:val="00C169DD"/>
    <w:rsid w:val="00C20402"/>
    <w:rsid w:val="00C20A23"/>
    <w:rsid w:val="00C2138D"/>
    <w:rsid w:val="00C23D31"/>
    <w:rsid w:val="00C27EEB"/>
    <w:rsid w:val="00C31282"/>
    <w:rsid w:val="00C335C3"/>
    <w:rsid w:val="00C34BDC"/>
    <w:rsid w:val="00C37113"/>
    <w:rsid w:val="00C427A9"/>
    <w:rsid w:val="00C4486A"/>
    <w:rsid w:val="00C44B30"/>
    <w:rsid w:val="00C44F63"/>
    <w:rsid w:val="00C47A2D"/>
    <w:rsid w:val="00C50DD2"/>
    <w:rsid w:val="00C54B93"/>
    <w:rsid w:val="00C55931"/>
    <w:rsid w:val="00C57D56"/>
    <w:rsid w:val="00C61990"/>
    <w:rsid w:val="00C61E59"/>
    <w:rsid w:val="00C62A37"/>
    <w:rsid w:val="00C66605"/>
    <w:rsid w:val="00C672F6"/>
    <w:rsid w:val="00C70125"/>
    <w:rsid w:val="00C73143"/>
    <w:rsid w:val="00C752AA"/>
    <w:rsid w:val="00C758C1"/>
    <w:rsid w:val="00C75C87"/>
    <w:rsid w:val="00C76E03"/>
    <w:rsid w:val="00C81690"/>
    <w:rsid w:val="00C81E7F"/>
    <w:rsid w:val="00C82A1B"/>
    <w:rsid w:val="00C8300E"/>
    <w:rsid w:val="00C84D73"/>
    <w:rsid w:val="00C8680B"/>
    <w:rsid w:val="00C871BC"/>
    <w:rsid w:val="00C904BF"/>
    <w:rsid w:val="00C90B3F"/>
    <w:rsid w:val="00C90F0A"/>
    <w:rsid w:val="00C91EE0"/>
    <w:rsid w:val="00C926C9"/>
    <w:rsid w:val="00C92B32"/>
    <w:rsid w:val="00C9409F"/>
    <w:rsid w:val="00C9426E"/>
    <w:rsid w:val="00C94722"/>
    <w:rsid w:val="00C96CB7"/>
    <w:rsid w:val="00C96E62"/>
    <w:rsid w:val="00CA047B"/>
    <w:rsid w:val="00CA0929"/>
    <w:rsid w:val="00CA0A0C"/>
    <w:rsid w:val="00CA1255"/>
    <w:rsid w:val="00CA12C8"/>
    <w:rsid w:val="00CA1791"/>
    <w:rsid w:val="00CA4D05"/>
    <w:rsid w:val="00CB05C3"/>
    <w:rsid w:val="00CB091B"/>
    <w:rsid w:val="00CB1417"/>
    <w:rsid w:val="00CB1D25"/>
    <w:rsid w:val="00CB2574"/>
    <w:rsid w:val="00CB3B27"/>
    <w:rsid w:val="00CB6AD8"/>
    <w:rsid w:val="00CC0DEA"/>
    <w:rsid w:val="00CC0ED1"/>
    <w:rsid w:val="00CC1248"/>
    <w:rsid w:val="00CC1946"/>
    <w:rsid w:val="00CC29D5"/>
    <w:rsid w:val="00CC6C82"/>
    <w:rsid w:val="00CC7AF0"/>
    <w:rsid w:val="00CC7E00"/>
    <w:rsid w:val="00CD1268"/>
    <w:rsid w:val="00CD36DB"/>
    <w:rsid w:val="00CD4090"/>
    <w:rsid w:val="00CD46B6"/>
    <w:rsid w:val="00CD5A57"/>
    <w:rsid w:val="00CD740D"/>
    <w:rsid w:val="00CD7A3B"/>
    <w:rsid w:val="00CE0068"/>
    <w:rsid w:val="00CE03DC"/>
    <w:rsid w:val="00CE2232"/>
    <w:rsid w:val="00CE668E"/>
    <w:rsid w:val="00CE672F"/>
    <w:rsid w:val="00CE7A0B"/>
    <w:rsid w:val="00CF01A0"/>
    <w:rsid w:val="00CF0EE3"/>
    <w:rsid w:val="00CF1494"/>
    <w:rsid w:val="00CF170D"/>
    <w:rsid w:val="00CF20CC"/>
    <w:rsid w:val="00CF2334"/>
    <w:rsid w:val="00CF297D"/>
    <w:rsid w:val="00CF2EE8"/>
    <w:rsid w:val="00CF3251"/>
    <w:rsid w:val="00CF4B60"/>
    <w:rsid w:val="00CF5DFF"/>
    <w:rsid w:val="00CF6C62"/>
    <w:rsid w:val="00D00523"/>
    <w:rsid w:val="00D00C9E"/>
    <w:rsid w:val="00D017CA"/>
    <w:rsid w:val="00D0330C"/>
    <w:rsid w:val="00D04213"/>
    <w:rsid w:val="00D05027"/>
    <w:rsid w:val="00D058AC"/>
    <w:rsid w:val="00D12319"/>
    <w:rsid w:val="00D12B66"/>
    <w:rsid w:val="00D12D0F"/>
    <w:rsid w:val="00D15751"/>
    <w:rsid w:val="00D165C0"/>
    <w:rsid w:val="00D169D8"/>
    <w:rsid w:val="00D209E3"/>
    <w:rsid w:val="00D2272A"/>
    <w:rsid w:val="00D23ED6"/>
    <w:rsid w:val="00D2512B"/>
    <w:rsid w:val="00D25130"/>
    <w:rsid w:val="00D257FD"/>
    <w:rsid w:val="00D279C8"/>
    <w:rsid w:val="00D27D43"/>
    <w:rsid w:val="00D30B66"/>
    <w:rsid w:val="00D30D6C"/>
    <w:rsid w:val="00D3137E"/>
    <w:rsid w:val="00D316FC"/>
    <w:rsid w:val="00D319C7"/>
    <w:rsid w:val="00D32F13"/>
    <w:rsid w:val="00D34156"/>
    <w:rsid w:val="00D34B48"/>
    <w:rsid w:val="00D373FB"/>
    <w:rsid w:val="00D42111"/>
    <w:rsid w:val="00D42F8A"/>
    <w:rsid w:val="00D43E4E"/>
    <w:rsid w:val="00D441A7"/>
    <w:rsid w:val="00D44729"/>
    <w:rsid w:val="00D45155"/>
    <w:rsid w:val="00D465DB"/>
    <w:rsid w:val="00D46B05"/>
    <w:rsid w:val="00D50172"/>
    <w:rsid w:val="00D57D0B"/>
    <w:rsid w:val="00D62626"/>
    <w:rsid w:val="00D62CC0"/>
    <w:rsid w:val="00D634C1"/>
    <w:rsid w:val="00D657D3"/>
    <w:rsid w:val="00D664C1"/>
    <w:rsid w:val="00D67838"/>
    <w:rsid w:val="00D709DC"/>
    <w:rsid w:val="00D75558"/>
    <w:rsid w:val="00D764B0"/>
    <w:rsid w:val="00D768FB"/>
    <w:rsid w:val="00D80C60"/>
    <w:rsid w:val="00D80F61"/>
    <w:rsid w:val="00D83FBB"/>
    <w:rsid w:val="00D85088"/>
    <w:rsid w:val="00D8524D"/>
    <w:rsid w:val="00D8578E"/>
    <w:rsid w:val="00D8680A"/>
    <w:rsid w:val="00D8701E"/>
    <w:rsid w:val="00D90EB5"/>
    <w:rsid w:val="00D91BBE"/>
    <w:rsid w:val="00D92586"/>
    <w:rsid w:val="00D962FA"/>
    <w:rsid w:val="00D96585"/>
    <w:rsid w:val="00DA06B7"/>
    <w:rsid w:val="00DA2A19"/>
    <w:rsid w:val="00DA4AAB"/>
    <w:rsid w:val="00DA4ED8"/>
    <w:rsid w:val="00DA754C"/>
    <w:rsid w:val="00DB0132"/>
    <w:rsid w:val="00DB1F5F"/>
    <w:rsid w:val="00DB3EAB"/>
    <w:rsid w:val="00DB4595"/>
    <w:rsid w:val="00DB5F32"/>
    <w:rsid w:val="00DB78D7"/>
    <w:rsid w:val="00DB7B02"/>
    <w:rsid w:val="00DB7CAD"/>
    <w:rsid w:val="00DC00B6"/>
    <w:rsid w:val="00DC0991"/>
    <w:rsid w:val="00DC277D"/>
    <w:rsid w:val="00DC2E6A"/>
    <w:rsid w:val="00DC39CC"/>
    <w:rsid w:val="00DC4679"/>
    <w:rsid w:val="00DC70EA"/>
    <w:rsid w:val="00DD2A56"/>
    <w:rsid w:val="00DD2AA9"/>
    <w:rsid w:val="00DD4F87"/>
    <w:rsid w:val="00DD656E"/>
    <w:rsid w:val="00DD7EEE"/>
    <w:rsid w:val="00DE129E"/>
    <w:rsid w:val="00DE33B4"/>
    <w:rsid w:val="00DE50A9"/>
    <w:rsid w:val="00DE6BB7"/>
    <w:rsid w:val="00DF3B33"/>
    <w:rsid w:val="00DF405A"/>
    <w:rsid w:val="00DF413B"/>
    <w:rsid w:val="00DF677B"/>
    <w:rsid w:val="00DF6A29"/>
    <w:rsid w:val="00DF7F94"/>
    <w:rsid w:val="00E02606"/>
    <w:rsid w:val="00E04B8C"/>
    <w:rsid w:val="00E05828"/>
    <w:rsid w:val="00E06BB7"/>
    <w:rsid w:val="00E110AC"/>
    <w:rsid w:val="00E12FC9"/>
    <w:rsid w:val="00E13D17"/>
    <w:rsid w:val="00E17558"/>
    <w:rsid w:val="00E21EE1"/>
    <w:rsid w:val="00E21F62"/>
    <w:rsid w:val="00E22040"/>
    <w:rsid w:val="00E237DB"/>
    <w:rsid w:val="00E23A2B"/>
    <w:rsid w:val="00E27AD0"/>
    <w:rsid w:val="00E31AA6"/>
    <w:rsid w:val="00E322A0"/>
    <w:rsid w:val="00E32E97"/>
    <w:rsid w:val="00E33B12"/>
    <w:rsid w:val="00E34B65"/>
    <w:rsid w:val="00E34CD1"/>
    <w:rsid w:val="00E372DD"/>
    <w:rsid w:val="00E37313"/>
    <w:rsid w:val="00E37709"/>
    <w:rsid w:val="00E377BB"/>
    <w:rsid w:val="00E379AC"/>
    <w:rsid w:val="00E403CC"/>
    <w:rsid w:val="00E403ED"/>
    <w:rsid w:val="00E422D0"/>
    <w:rsid w:val="00E42FAD"/>
    <w:rsid w:val="00E4362F"/>
    <w:rsid w:val="00E44A07"/>
    <w:rsid w:val="00E44B70"/>
    <w:rsid w:val="00E47FF7"/>
    <w:rsid w:val="00E53813"/>
    <w:rsid w:val="00E54D39"/>
    <w:rsid w:val="00E579B0"/>
    <w:rsid w:val="00E60F80"/>
    <w:rsid w:val="00E61B31"/>
    <w:rsid w:val="00E61C13"/>
    <w:rsid w:val="00E63BE0"/>
    <w:rsid w:val="00E64849"/>
    <w:rsid w:val="00E655BE"/>
    <w:rsid w:val="00E657FC"/>
    <w:rsid w:val="00E66A39"/>
    <w:rsid w:val="00E7105D"/>
    <w:rsid w:val="00E7358A"/>
    <w:rsid w:val="00E75B8A"/>
    <w:rsid w:val="00E75F2E"/>
    <w:rsid w:val="00E76884"/>
    <w:rsid w:val="00E80911"/>
    <w:rsid w:val="00E83170"/>
    <w:rsid w:val="00E84708"/>
    <w:rsid w:val="00E86E98"/>
    <w:rsid w:val="00E91C4F"/>
    <w:rsid w:val="00E9389B"/>
    <w:rsid w:val="00E93DDA"/>
    <w:rsid w:val="00E93F14"/>
    <w:rsid w:val="00E95A31"/>
    <w:rsid w:val="00E96269"/>
    <w:rsid w:val="00E9753C"/>
    <w:rsid w:val="00E97C3D"/>
    <w:rsid w:val="00EA4DBE"/>
    <w:rsid w:val="00EA57E0"/>
    <w:rsid w:val="00EA5D80"/>
    <w:rsid w:val="00EA6424"/>
    <w:rsid w:val="00EA6978"/>
    <w:rsid w:val="00EA6F6C"/>
    <w:rsid w:val="00EA7C4B"/>
    <w:rsid w:val="00EB142D"/>
    <w:rsid w:val="00EB1816"/>
    <w:rsid w:val="00EB2899"/>
    <w:rsid w:val="00EB2BC6"/>
    <w:rsid w:val="00EB3BBF"/>
    <w:rsid w:val="00EB58B1"/>
    <w:rsid w:val="00EB5D81"/>
    <w:rsid w:val="00EC0719"/>
    <w:rsid w:val="00EC07AB"/>
    <w:rsid w:val="00EC18B4"/>
    <w:rsid w:val="00EC1BC2"/>
    <w:rsid w:val="00EC22DC"/>
    <w:rsid w:val="00EC29FF"/>
    <w:rsid w:val="00EC2C7C"/>
    <w:rsid w:val="00EC453E"/>
    <w:rsid w:val="00ED05D3"/>
    <w:rsid w:val="00ED5447"/>
    <w:rsid w:val="00ED714A"/>
    <w:rsid w:val="00EE11E6"/>
    <w:rsid w:val="00EE5A66"/>
    <w:rsid w:val="00EE5CAE"/>
    <w:rsid w:val="00EE79E1"/>
    <w:rsid w:val="00EF06E1"/>
    <w:rsid w:val="00EF2A20"/>
    <w:rsid w:val="00EF2ECD"/>
    <w:rsid w:val="00EF43DA"/>
    <w:rsid w:val="00EF4ED6"/>
    <w:rsid w:val="00EF6090"/>
    <w:rsid w:val="00EF65A3"/>
    <w:rsid w:val="00EF679A"/>
    <w:rsid w:val="00EF77A3"/>
    <w:rsid w:val="00F01A3F"/>
    <w:rsid w:val="00F02535"/>
    <w:rsid w:val="00F027AB"/>
    <w:rsid w:val="00F02A1D"/>
    <w:rsid w:val="00F02EA7"/>
    <w:rsid w:val="00F048F0"/>
    <w:rsid w:val="00F050E8"/>
    <w:rsid w:val="00F05AF7"/>
    <w:rsid w:val="00F1012B"/>
    <w:rsid w:val="00F1018E"/>
    <w:rsid w:val="00F12651"/>
    <w:rsid w:val="00F13D3A"/>
    <w:rsid w:val="00F147C9"/>
    <w:rsid w:val="00F169B3"/>
    <w:rsid w:val="00F16C8C"/>
    <w:rsid w:val="00F1718F"/>
    <w:rsid w:val="00F17FF7"/>
    <w:rsid w:val="00F21359"/>
    <w:rsid w:val="00F2283C"/>
    <w:rsid w:val="00F235A0"/>
    <w:rsid w:val="00F2362F"/>
    <w:rsid w:val="00F25292"/>
    <w:rsid w:val="00F2760D"/>
    <w:rsid w:val="00F27C45"/>
    <w:rsid w:val="00F30C3E"/>
    <w:rsid w:val="00F36A08"/>
    <w:rsid w:val="00F37C46"/>
    <w:rsid w:val="00F37F5A"/>
    <w:rsid w:val="00F40F10"/>
    <w:rsid w:val="00F4132F"/>
    <w:rsid w:val="00F43269"/>
    <w:rsid w:val="00F432C9"/>
    <w:rsid w:val="00F46D2C"/>
    <w:rsid w:val="00F50EB6"/>
    <w:rsid w:val="00F52CBA"/>
    <w:rsid w:val="00F53799"/>
    <w:rsid w:val="00F5486E"/>
    <w:rsid w:val="00F54CBD"/>
    <w:rsid w:val="00F56EA5"/>
    <w:rsid w:val="00F61C02"/>
    <w:rsid w:val="00F640DC"/>
    <w:rsid w:val="00F64ED9"/>
    <w:rsid w:val="00F65740"/>
    <w:rsid w:val="00F66DEE"/>
    <w:rsid w:val="00F6766F"/>
    <w:rsid w:val="00F70083"/>
    <w:rsid w:val="00F704ED"/>
    <w:rsid w:val="00F7077D"/>
    <w:rsid w:val="00F70D5A"/>
    <w:rsid w:val="00F71F64"/>
    <w:rsid w:val="00F72B56"/>
    <w:rsid w:val="00F748C5"/>
    <w:rsid w:val="00F7493F"/>
    <w:rsid w:val="00F7546B"/>
    <w:rsid w:val="00F76927"/>
    <w:rsid w:val="00F77599"/>
    <w:rsid w:val="00F80723"/>
    <w:rsid w:val="00F82CF8"/>
    <w:rsid w:val="00F82DD6"/>
    <w:rsid w:val="00F83601"/>
    <w:rsid w:val="00F84EAE"/>
    <w:rsid w:val="00F91400"/>
    <w:rsid w:val="00F91A3E"/>
    <w:rsid w:val="00F91D15"/>
    <w:rsid w:val="00F91F55"/>
    <w:rsid w:val="00F9242C"/>
    <w:rsid w:val="00F928FD"/>
    <w:rsid w:val="00F92BA0"/>
    <w:rsid w:val="00F9385D"/>
    <w:rsid w:val="00F95163"/>
    <w:rsid w:val="00FA0776"/>
    <w:rsid w:val="00FA2ADA"/>
    <w:rsid w:val="00FA2FB8"/>
    <w:rsid w:val="00FA3A77"/>
    <w:rsid w:val="00FA4E5D"/>
    <w:rsid w:val="00FA544C"/>
    <w:rsid w:val="00FB0E28"/>
    <w:rsid w:val="00FB26ED"/>
    <w:rsid w:val="00FB30A9"/>
    <w:rsid w:val="00FB4D6D"/>
    <w:rsid w:val="00FB5AEE"/>
    <w:rsid w:val="00FB5E45"/>
    <w:rsid w:val="00FB67A8"/>
    <w:rsid w:val="00FB7356"/>
    <w:rsid w:val="00FB73CE"/>
    <w:rsid w:val="00FC0600"/>
    <w:rsid w:val="00FC0C20"/>
    <w:rsid w:val="00FC1DA4"/>
    <w:rsid w:val="00FC33FA"/>
    <w:rsid w:val="00FC3577"/>
    <w:rsid w:val="00FC4323"/>
    <w:rsid w:val="00FC48B7"/>
    <w:rsid w:val="00FC5869"/>
    <w:rsid w:val="00FC75AA"/>
    <w:rsid w:val="00FD21A8"/>
    <w:rsid w:val="00FD21D1"/>
    <w:rsid w:val="00FD3164"/>
    <w:rsid w:val="00FD3878"/>
    <w:rsid w:val="00FD56D4"/>
    <w:rsid w:val="00FD5756"/>
    <w:rsid w:val="00FD7ED0"/>
    <w:rsid w:val="00FE06A8"/>
    <w:rsid w:val="00FE20E8"/>
    <w:rsid w:val="00FE39DB"/>
    <w:rsid w:val="00FE4E10"/>
    <w:rsid w:val="00FE4F20"/>
    <w:rsid w:val="00FE72C3"/>
    <w:rsid w:val="00FF1F26"/>
    <w:rsid w:val="00FF441C"/>
    <w:rsid w:val="00FF51D6"/>
    <w:rsid w:val="00FF7474"/>
    <w:rsid w:val="13CD1A9E"/>
    <w:rsid w:val="27E10F3E"/>
    <w:rsid w:val="303DFAB0"/>
    <w:rsid w:val="37C84744"/>
    <w:rsid w:val="4E68E2F9"/>
    <w:rsid w:val="527DA4EE"/>
    <w:rsid w:val="563080E3"/>
    <w:rsid w:val="5C23AEB9"/>
    <w:rsid w:val="650AC859"/>
    <w:rsid w:val="6F884AD4"/>
    <w:rsid w:val="75B0992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0CB42678"/>
  <w15:docId w15:val="{406DC450-91F8-459F-9510-0306DEBE8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22A0"/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40DC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F640DC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640DC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F640DC"/>
    <w:rPr>
      <w:rFonts w:ascii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40DC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40DC"/>
    <w:rPr>
      <w:rFonts w:ascii="Lucida Grande" w:hAnsi="Lucida Grande"/>
      <w:sz w:val="18"/>
      <w:szCs w:val="18"/>
    </w:rPr>
  </w:style>
  <w:style w:type="paragraph" w:customStyle="1" w:styleId="BasicParagraph">
    <w:name w:val="[Basic Paragraph]"/>
    <w:basedOn w:val="Normal"/>
    <w:uiPriority w:val="99"/>
    <w:rsid w:val="00AF478C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MinionPro-Regular" w:hAnsi="MinionPro-Regular" w:cs="MinionPro-Regular"/>
      <w:color w:val="000000"/>
    </w:rPr>
  </w:style>
  <w:style w:type="character" w:styleId="CommentReference">
    <w:name w:val="annotation reference"/>
    <w:basedOn w:val="DefaultParagraphFont"/>
    <w:uiPriority w:val="99"/>
    <w:semiHidden/>
    <w:unhideWhenUsed/>
    <w:rsid w:val="00C871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871B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871BC"/>
    <w:rPr>
      <w:rFonts w:ascii="Times New Roman" w:hAnsi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871B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871BC"/>
    <w:rPr>
      <w:rFonts w:ascii="Times New Roman" w:hAnsi="Times New Roman"/>
      <w:b/>
      <w:bCs/>
    </w:rPr>
  </w:style>
  <w:style w:type="paragraph" w:styleId="ListParagraph">
    <w:name w:val="List Paragraph"/>
    <w:basedOn w:val="Normal"/>
    <w:uiPriority w:val="34"/>
    <w:qFormat/>
    <w:rsid w:val="00377D55"/>
    <w:pPr>
      <w:ind w:left="720"/>
      <w:contextualSpacing/>
    </w:pPr>
  </w:style>
  <w:style w:type="table" w:styleId="GridTable4-Accent3">
    <w:name w:val="Grid Table 4 Accent 3"/>
    <w:basedOn w:val="TableNormal"/>
    <w:uiPriority w:val="49"/>
    <w:rsid w:val="00D34156"/>
    <w:pPr>
      <w:spacing w:after="0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TableGrid">
    <w:name w:val="Table Grid"/>
    <w:basedOn w:val="TableNormal"/>
    <w:uiPriority w:val="59"/>
    <w:rsid w:val="002567B6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299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69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59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hosford\Downloads\GSS-Letterhead%20(2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pleted_x003f_ xmlns="22a669e0-339b-45b5-a2af-a89c7f20f739">Yes</Completed_x003f_>
    <Feedback xmlns="22a669e0-339b-45b5-a2af-a89c7f20f739" xsi:nil="true"/>
    <SharedWithUsers xmlns="bfddaf96-3d89-4b84-b526-a92e03cfb3c5">
      <UserInfo>
        <DisplayName>Luke  Perrine</DisplayName>
        <AccountId>251</AccountId>
        <AccountType/>
      </UserInfo>
      <UserInfo>
        <DisplayName>Don Finch</DisplayName>
        <AccountId>12</AccountId>
        <AccountType/>
      </UserInfo>
      <UserInfo>
        <DisplayName>Arturo Almaguer Padilla</DisplayName>
        <AccountId>20</AccountId>
        <AccountType/>
      </UserInfo>
      <UserInfo>
        <DisplayName>Ashwin Dsouza</DisplayName>
        <AccountId>18</AccountId>
        <AccountType/>
      </UserInfo>
      <UserInfo>
        <DisplayName>Grant Huff</DisplayName>
        <AccountId>285</AccountId>
        <AccountType/>
      </UserInfo>
      <UserInfo>
        <DisplayName>Paul Epner</DisplayName>
        <AccountId>252</AccountId>
        <AccountType/>
      </UserInfo>
      <UserInfo>
        <DisplayName>Silas Fulsom</DisplayName>
        <AccountId>33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154411E648F664F983B0F2DBEBE4822" ma:contentTypeVersion="18" ma:contentTypeDescription="Create a new document." ma:contentTypeScope="" ma:versionID="edcd9d6b32746f3b9e48ec0eea6e0229">
  <xsd:schema xmlns:xsd="http://www.w3.org/2001/XMLSchema" xmlns:xs="http://www.w3.org/2001/XMLSchema" xmlns:p="http://schemas.microsoft.com/office/2006/metadata/properties" xmlns:ns2="22a669e0-339b-45b5-a2af-a89c7f20f739" xmlns:ns3="bfddaf96-3d89-4b84-b526-a92e03cfb3c5" targetNamespace="http://schemas.microsoft.com/office/2006/metadata/properties" ma:root="true" ma:fieldsID="97a8a2c0fba2edefb054c61db96cb018" ns2:_="" ns3:_="">
    <xsd:import namespace="22a669e0-339b-45b5-a2af-a89c7f20f739"/>
    <xsd:import namespace="bfddaf96-3d89-4b84-b526-a92e03cfb3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Feedback" minOccurs="0"/>
                <xsd:element ref="ns2:Completed_x003f_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a669e0-339b-45b5-a2af-a89c7f20f73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Feedback" ma:index="14" nillable="true" ma:displayName="Feedback" ma:format="Dropdown" ma:internalName="Feedback">
      <xsd:simpleType>
        <xsd:restriction base="dms:Note"/>
      </xsd:simpleType>
    </xsd:element>
    <xsd:element name="Completed_x003f_" ma:index="15" nillable="true" ma:displayName="Completed?" ma:default="Yes" ma:format="RadioButtons" ma:internalName="Completed_x003f_">
      <xsd:simpleType>
        <xsd:restriction base="dms:Choice">
          <xsd:enumeration value="Yes"/>
          <xsd:enumeration value="No"/>
        </xsd:restriction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ddaf96-3d89-4b84-b526-a92e03cfb3c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A45821B-2C55-4F71-8417-3A06026EF4A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E455076-FC84-4427-BF68-09F1BE466C8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3748BAC-F5B0-46EE-91DA-0B5D8158F234}">
  <ds:schemaRefs>
    <ds:schemaRef ds:uri="http://schemas.microsoft.com/office/2006/metadata/properties"/>
    <ds:schemaRef ds:uri="http://schemas.microsoft.com/office/infopath/2007/PartnerControls"/>
    <ds:schemaRef ds:uri="22a669e0-339b-45b5-a2af-a89c7f20f739"/>
    <ds:schemaRef ds:uri="bfddaf96-3d89-4b84-b526-a92e03cfb3c5"/>
  </ds:schemaRefs>
</ds:datastoreItem>
</file>

<file path=customXml/itemProps4.xml><?xml version="1.0" encoding="utf-8"?>
<ds:datastoreItem xmlns:ds="http://schemas.openxmlformats.org/officeDocument/2006/customXml" ds:itemID="{CED9DC3F-991E-467C-A4CB-CCAA43F3634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2a669e0-339b-45b5-a2af-a89c7f20f739"/>
    <ds:schemaRef ds:uri="bfddaf96-3d89-4b84-b526-a92e03cfb3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GSS-Letterhead (2).dotx</Template>
  <TotalTime>0</TotalTime>
  <Pages>1</Pages>
  <Words>403</Words>
  <Characters>2303</Characters>
  <Application>Microsoft Office Word</Application>
  <DocSecurity>0</DocSecurity>
  <Lines>19</Lines>
  <Paragraphs>5</Paragraphs>
  <ScaleCrop>false</ScaleCrop>
  <Company>Hillenbrand Industries</Company>
  <LinksUpToDate>false</LinksUpToDate>
  <CharactersWithSpaces>2701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Duncan</dc:creator>
  <cp:keywords/>
  <dc:description/>
  <cp:lastModifiedBy>Andres Valdez</cp:lastModifiedBy>
  <cp:revision>1</cp:revision>
  <cp:lastPrinted>2021-05-04T14:56:00Z</cp:lastPrinted>
  <dcterms:created xsi:type="dcterms:W3CDTF">2023-08-21T20:06:00Z</dcterms:created>
  <dcterms:modified xsi:type="dcterms:W3CDTF">2023-08-21T20:06:00Z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0x010100F154411E648F664F983B0F2DBEBE4822</vt:lpwstr>
  </property>
</Properties>
</file>